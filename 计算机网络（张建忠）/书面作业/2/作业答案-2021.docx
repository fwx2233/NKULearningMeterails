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75AAD" w14:textId="548E334F" w:rsidR="00BE5C63" w:rsidRPr="00157B33" w:rsidRDefault="00BE5C63" w:rsidP="009A16BD">
      <w:pPr>
        <w:snapToGrid w:val="0"/>
        <w:spacing w:line="400" w:lineRule="atLeast"/>
        <w:rPr>
          <w:szCs w:val="21"/>
        </w:rPr>
      </w:pPr>
      <w:r w:rsidRPr="00157B33">
        <w:t>下图给出了一个包含两个自治域</w:t>
      </w:r>
      <w:r w:rsidRPr="00157B33">
        <w:t>AS1</w:t>
      </w:r>
      <w:r w:rsidRPr="00157B33">
        <w:t>和</w:t>
      </w:r>
      <w:r w:rsidRPr="00157B33">
        <w:t>AS2</w:t>
      </w:r>
      <w:r w:rsidRPr="00157B33">
        <w:t>的</w:t>
      </w:r>
      <w:r w:rsidRPr="00157B33">
        <w:rPr>
          <w:szCs w:val="21"/>
        </w:rPr>
        <w:t>互联网拓扑结构，</w:t>
      </w:r>
      <w:r w:rsidRPr="00157B33">
        <w:rPr>
          <w:szCs w:val="21"/>
        </w:rPr>
        <w:t>R2</w:t>
      </w:r>
      <w:r w:rsidRPr="00157B33">
        <w:rPr>
          <w:szCs w:val="21"/>
        </w:rPr>
        <w:t>和</w:t>
      </w:r>
      <w:r w:rsidRPr="00157B33">
        <w:rPr>
          <w:szCs w:val="21"/>
        </w:rPr>
        <w:t>R3</w:t>
      </w:r>
      <w:r w:rsidRPr="00157B33">
        <w:rPr>
          <w:szCs w:val="21"/>
        </w:rPr>
        <w:t>为运行</w:t>
      </w:r>
      <w:r w:rsidRPr="00157B33">
        <w:rPr>
          <w:szCs w:val="21"/>
        </w:rPr>
        <w:t>BGP</w:t>
      </w:r>
      <w:r w:rsidRPr="00157B33">
        <w:rPr>
          <w:szCs w:val="21"/>
        </w:rPr>
        <w:t>协议的边界路由器，</w:t>
      </w:r>
      <w:r w:rsidRPr="00157B33">
        <w:rPr>
          <w:szCs w:val="21"/>
        </w:rPr>
        <w:t>R1</w:t>
      </w:r>
      <w:r w:rsidRPr="00157B33">
        <w:rPr>
          <w:szCs w:val="21"/>
        </w:rPr>
        <w:t>和</w:t>
      </w:r>
      <w:r w:rsidRPr="00157B33">
        <w:rPr>
          <w:szCs w:val="21"/>
        </w:rPr>
        <w:t>R4</w:t>
      </w:r>
      <w:r w:rsidR="005B2876" w:rsidRPr="00157B33">
        <w:rPr>
          <w:szCs w:val="21"/>
        </w:rPr>
        <w:t>分别</w:t>
      </w:r>
      <w:r w:rsidRPr="00157B33">
        <w:rPr>
          <w:szCs w:val="21"/>
        </w:rPr>
        <w:t>为</w:t>
      </w:r>
      <w:r w:rsidR="005B2876" w:rsidRPr="00157B33">
        <w:t>AS1</w:t>
      </w:r>
      <w:r w:rsidR="005B2876" w:rsidRPr="00157B33">
        <w:t>和</w:t>
      </w:r>
      <w:r w:rsidR="005B2876" w:rsidRPr="00157B33">
        <w:t>AS2</w:t>
      </w:r>
      <w:r w:rsidR="005B2876" w:rsidRPr="00157B33">
        <w:t>的自治域</w:t>
      </w:r>
      <w:r w:rsidRPr="00157B33">
        <w:rPr>
          <w:szCs w:val="21"/>
        </w:rPr>
        <w:t>内路由器</w:t>
      </w:r>
      <w:r w:rsidR="005B2876" w:rsidRPr="00157B33">
        <w:rPr>
          <w:szCs w:val="21"/>
        </w:rPr>
        <w:t>（</w:t>
      </w:r>
      <w:r w:rsidRPr="00157B33">
        <w:rPr>
          <w:szCs w:val="21"/>
        </w:rPr>
        <w:t>只运行</w:t>
      </w:r>
      <w:r w:rsidR="005B2876" w:rsidRPr="00157B33">
        <w:rPr>
          <w:szCs w:val="21"/>
        </w:rPr>
        <w:t>自治域内</w:t>
      </w:r>
      <w:r w:rsidRPr="00157B33">
        <w:rPr>
          <w:szCs w:val="21"/>
        </w:rPr>
        <w:t>路由协议</w:t>
      </w:r>
      <w:r w:rsidR="00586BF5">
        <w:rPr>
          <w:rFonts w:hint="eastAsia"/>
          <w:szCs w:val="21"/>
        </w:rPr>
        <w:t>OSPF</w:t>
      </w:r>
      <w:r w:rsidR="005B2876" w:rsidRPr="00157B33">
        <w:rPr>
          <w:szCs w:val="21"/>
        </w:rPr>
        <w:t>）</w:t>
      </w:r>
      <w:r w:rsidRPr="00157B33">
        <w:rPr>
          <w:szCs w:val="21"/>
        </w:rPr>
        <w:t>，</w:t>
      </w:r>
      <w:r w:rsidRPr="00157B33">
        <w:rPr>
          <w:szCs w:val="21"/>
        </w:rPr>
        <w:t>H1</w:t>
      </w:r>
      <w:r w:rsidRPr="00157B33">
        <w:rPr>
          <w:szCs w:val="21"/>
        </w:rPr>
        <w:t>和</w:t>
      </w:r>
      <w:r w:rsidRPr="00157B33">
        <w:rPr>
          <w:szCs w:val="21"/>
        </w:rPr>
        <w:t>H2</w:t>
      </w:r>
      <w:r w:rsidRPr="00157B33">
        <w:rPr>
          <w:szCs w:val="21"/>
        </w:rPr>
        <w:t>为两台主机。假设每个物理网络</w:t>
      </w:r>
      <w:r w:rsidR="00984645" w:rsidRPr="00157B33">
        <w:rPr>
          <w:szCs w:val="21"/>
        </w:rPr>
        <w:t>都为</w:t>
      </w:r>
      <w:r w:rsidRPr="00157B33">
        <w:rPr>
          <w:szCs w:val="21"/>
        </w:rPr>
        <w:t>以太网，每个接口的</w:t>
      </w:r>
      <w:r w:rsidRPr="00157B33">
        <w:rPr>
          <w:szCs w:val="21"/>
        </w:rPr>
        <w:t>MAC</w:t>
      </w:r>
      <w:r w:rsidRPr="00157B33">
        <w:rPr>
          <w:szCs w:val="21"/>
        </w:rPr>
        <w:t>地址用</w:t>
      </w:r>
      <w:proofErr w:type="spellStart"/>
      <w:r w:rsidRPr="00157B33">
        <w:rPr>
          <w:szCs w:val="21"/>
        </w:rPr>
        <w:t>MACx</w:t>
      </w:r>
      <w:proofErr w:type="spellEnd"/>
      <w:r w:rsidRPr="00157B33">
        <w:rPr>
          <w:szCs w:val="21"/>
        </w:rPr>
        <w:t>的形式标在图中。请回答下列问题</w:t>
      </w:r>
      <w:r w:rsidR="00D74EDA" w:rsidRPr="00157B33">
        <w:rPr>
          <w:szCs w:val="21"/>
        </w:rPr>
        <w:t>（</w:t>
      </w:r>
      <w:r w:rsidR="001B0CF5" w:rsidRPr="00157B33">
        <w:rPr>
          <w:szCs w:val="21"/>
        </w:rPr>
        <w:t>所有</w:t>
      </w:r>
      <w:r w:rsidR="00D74EDA" w:rsidRPr="00157B33">
        <w:rPr>
          <w:szCs w:val="21"/>
        </w:rPr>
        <w:t>IP</w:t>
      </w:r>
      <w:r w:rsidR="00D74EDA" w:rsidRPr="00157B33">
        <w:rPr>
          <w:szCs w:val="21"/>
        </w:rPr>
        <w:t>地址</w:t>
      </w:r>
      <w:r w:rsidR="001B0CF5" w:rsidRPr="00157B33">
        <w:rPr>
          <w:szCs w:val="21"/>
        </w:rPr>
        <w:t>和网络掩码</w:t>
      </w:r>
      <w:r w:rsidR="00D74EDA" w:rsidRPr="00157B33">
        <w:rPr>
          <w:szCs w:val="21"/>
        </w:rPr>
        <w:t>使用</w:t>
      </w:r>
      <w:r w:rsidR="00C72B14" w:rsidRPr="00157B33">
        <w:rPr>
          <w:szCs w:val="21"/>
        </w:rPr>
        <w:t>点分</w:t>
      </w:r>
      <w:r w:rsidR="00D74EDA" w:rsidRPr="00157B33">
        <w:rPr>
          <w:szCs w:val="21"/>
        </w:rPr>
        <w:t>十进制方法表示）</w:t>
      </w:r>
      <w:r w:rsidRPr="00157B33">
        <w:rPr>
          <w:szCs w:val="21"/>
        </w:rPr>
        <w:t>：</w:t>
      </w:r>
    </w:p>
    <w:p w14:paraId="36FE770A" w14:textId="77777777" w:rsidR="00BE5C63" w:rsidRPr="00157B33" w:rsidRDefault="007F4719" w:rsidP="00DB2900">
      <w:pPr>
        <w:snapToGrid w:val="0"/>
        <w:spacing w:line="400" w:lineRule="atLeast"/>
        <w:jc w:val="left"/>
      </w:pPr>
      <w:r w:rsidRPr="00157B33">
        <w:object w:dxaOrig="12862" w:dyaOrig="4200" w14:anchorId="00A1B4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.25pt;height:172.5pt" o:ole="">
            <v:imagedata r:id="rId7" o:title=""/>
          </v:shape>
          <o:OLEObject Type="Embed" ProgID="Visio.Drawing.15" ShapeID="_x0000_i1025" DrawAspect="Content" ObjectID="_1702804916" r:id="rId8"/>
        </w:object>
      </w:r>
    </w:p>
    <w:p w14:paraId="5B298C74" w14:textId="7FDC64D5" w:rsidR="00BE5C63" w:rsidRPr="00157B33" w:rsidRDefault="00BE5C63" w:rsidP="00D74EDA">
      <w:pPr>
        <w:snapToGrid w:val="0"/>
        <w:spacing w:after="240" w:line="400" w:lineRule="atLeast"/>
        <w:rPr>
          <w:szCs w:val="21"/>
        </w:rPr>
      </w:pPr>
      <w:r w:rsidRPr="00157B33">
        <w:rPr>
          <w:szCs w:val="21"/>
        </w:rPr>
        <w:t>（</w:t>
      </w:r>
      <w:r w:rsidRPr="00157B33">
        <w:rPr>
          <w:szCs w:val="21"/>
        </w:rPr>
        <w:t>1</w:t>
      </w:r>
      <w:r w:rsidRPr="00157B33">
        <w:rPr>
          <w:szCs w:val="21"/>
        </w:rPr>
        <w:t>）请根据</w:t>
      </w:r>
      <w:r w:rsidR="002078A9" w:rsidRPr="00157B33">
        <w:rPr>
          <w:szCs w:val="21"/>
        </w:rPr>
        <w:t>网络拓扑结构图</w:t>
      </w:r>
      <w:r w:rsidRPr="00157B33">
        <w:rPr>
          <w:szCs w:val="21"/>
        </w:rPr>
        <w:t>中给出的每个网络前缀为所有接口分配</w:t>
      </w:r>
      <w:r w:rsidRPr="00157B33">
        <w:rPr>
          <w:szCs w:val="21"/>
        </w:rPr>
        <w:t>IP</w:t>
      </w:r>
      <w:r w:rsidRPr="00157B33">
        <w:rPr>
          <w:szCs w:val="21"/>
        </w:rPr>
        <w:t>地址，</w:t>
      </w:r>
      <w:r w:rsidR="002078A9" w:rsidRPr="00157B33">
        <w:rPr>
          <w:szCs w:val="21"/>
        </w:rPr>
        <w:t>并将分配的</w:t>
      </w:r>
      <w:r w:rsidR="002078A9" w:rsidRPr="00157B33">
        <w:rPr>
          <w:szCs w:val="21"/>
        </w:rPr>
        <w:t>IP</w:t>
      </w:r>
      <w:r w:rsidR="002078A9" w:rsidRPr="00157B33">
        <w:rPr>
          <w:szCs w:val="21"/>
        </w:rPr>
        <w:t>地址填写在下表中相应的位置（与</w:t>
      </w:r>
      <w:r w:rsidR="002078A9" w:rsidRPr="00157B33">
        <w:rPr>
          <w:szCs w:val="21"/>
        </w:rPr>
        <w:t>MAC</w:t>
      </w:r>
      <w:r w:rsidR="002078A9" w:rsidRPr="00157B33">
        <w:rPr>
          <w:szCs w:val="21"/>
        </w:rPr>
        <w:t>地址对应</w:t>
      </w:r>
      <w:r w:rsidR="001D229A">
        <w:rPr>
          <w:rFonts w:hint="eastAsia"/>
          <w:szCs w:val="21"/>
        </w:rPr>
        <w:t>，无需标注网络掩码</w:t>
      </w:r>
      <w:r w:rsidR="002078A9" w:rsidRPr="00157B33">
        <w:rPr>
          <w:szCs w:val="21"/>
        </w:rPr>
        <w:t>）</w:t>
      </w:r>
      <w:r w:rsidRPr="00157B33">
        <w:rPr>
          <w:szCs w:val="21"/>
        </w:rPr>
        <w:t>。</w:t>
      </w: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22"/>
        <w:gridCol w:w="2385"/>
        <w:gridCol w:w="1847"/>
        <w:gridCol w:w="2430"/>
      </w:tblGrid>
      <w:tr w:rsidR="00BE5C63" w:rsidRPr="00157B33" w14:paraId="2C634E09" w14:textId="77777777" w:rsidTr="001D3B9D">
        <w:trPr>
          <w:trHeight w:val="510"/>
          <w:jc w:val="center"/>
        </w:trPr>
        <w:tc>
          <w:tcPr>
            <w:tcW w:w="2122" w:type="dxa"/>
            <w:vAlign w:val="center"/>
          </w:tcPr>
          <w:p w14:paraId="63FE2577" w14:textId="77777777" w:rsidR="00BE5C63" w:rsidRPr="00157B33" w:rsidRDefault="00BE5C63" w:rsidP="009A16BD">
            <w:pPr>
              <w:snapToGrid w:val="0"/>
              <w:spacing w:line="320" w:lineRule="atLeast"/>
              <w:jc w:val="center"/>
            </w:pPr>
            <w:r w:rsidRPr="00157B33">
              <w:t>接口</w:t>
            </w:r>
            <w:r w:rsidRPr="00157B33">
              <w:t>MAC</w:t>
            </w:r>
            <w:r w:rsidRPr="00157B33">
              <w:t>地址</w:t>
            </w:r>
          </w:p>
        </w:tc>
        <w:tc>
          <w:tcPr>
            <w:tcW w:w="2385" w:type="dxa"/>
            <w:vAlign w:val="center"/>
          </w:tcPr>
          <w:p w14:paraId="27F03294" w14:textId="77777777" w:rsidR="00BE5C63" w:rsidRPr="00157B33" w:rsidRDefault="00BE5C63" w:rsidP="009A16BD">
            <w:pPr>
              <w:snapToGrid w:val="0"/>
              <w:spacing w:line="320" w:lineRule="atLeast"/>
              <w:jc w:val="center"/>
            </w:pPr>
            <w:r w:rsidRPr="00157B33">
              <w:t>分配的</w:t>
            </w:r>
            <w:r w:rsidRPr="00157B33">
              <w:t>IP</w:t>
            </w:r>
            <w:r w:rsidRPr="00157B33">
              <w:t>地址</w:t>
            </w:r>
          </w:p>
        </w:tc>
        <w:tc>
          <w:tcPr>
            <w:tcW w:w="1847" w:type="dxa"/>
            <w:vAlign w:val="center"/>
          </w:tcPr>
          <w:p w14:paraId="44D12444" w14:textId="77777777" w:rsidR="00BE5C63" w:rsidRPr="00157B33" w:rsidRDefault="00BE5C63" w:rsidP="009A16BD">
            <w:pPr>
              <w:snapToGrid w:val="0"/>
              <w:spacing w:line="320" w:lineRule="atLeast"/>
              <w:jc w:val="center"/>
            </w:pPr>
            <w:r w:rsidRPr="00157B33">
              <w:t>接口</w:t>
            </w:r>
            <w:r w:rsidRPr="00157B33">
              <w:t>MAC</w:t>
            </w:r>
            <w:r w:rsidRPr="00157B33">
              <w:t>地址</w:t>
            </w:r>
          </w:p>
        </w:tc>
        <w:tc>
          <w:tcPr>
            <w:tcW w:w="2430" w:type="dxa"/>
            <w:vAlign w:val="center"/>
          </w:tcPr>
          <w:p w14:paraId="26693001" w14:textId="77777777" w:rsidR="00BE5C63" w:rsidRPr="00157B33" w:rsidRDefault="00BE5C63" w:rsidP="009A16BD">
            <w:pPr>
              <w:snapToGrid w:val="0"/>
              <w:spacing w:line="320" w:lineRule="atLeast"/>
              <w:jc w:val="center"/>
            </w:pPr>
            <w:r w:rsidRPr="00157B33">
              <w:t>分配的</w:t>
            </w:r>
            <w:r w:rsidRPr="00157B33">
              <w:t>IP</w:t>
            </w:r>
            <w:r w:rsidRPr="00157B33">
              <w:t>地址</w:t>
            </w:r>
          </w:p>
        </w:tc>
      </w:tr>
      <w:tr w:rsidR="00BE5C63" w:rsidRPr="00157B33" w14:paraId="6B4841B2" w14:textId="77777777" w:rsidTr="001D3B9D">
        <w:trPr>
          <w:trHeight w:val="510"/>
          <w:jc w:val="center"/>
        </w:trPr>
        <w:tc>
          <w:tcPr>
            <w:tcW w:w="2122" w:type="dxa"/>
            <w:vAlign w:val="center"/>
          </w:tcPr>
          <w:p w14:paraId="78B58788" w14:textId="77777777" w:rsidR="00BE5C63" w:rsidRPr="00157B33" w:rsidRDefault="00BE5C63" w:rsidP="009A16BD">
            <w:pPr>
              <w:snapToGrid w:val="0"/>
              <w:spacing w:line="320" w:lineRule="atLeast"/>
              <w:jc w:val="center"/>
            </w:pPr>
            <w:r w:rsidRPr="00157B33">
              <w:t>MAC1</w:t>
            </w:r>
          </w:p>
        </w:tc>
        <w:tc>
          <w:tcPr>
            <w:tcW w:w="2385" w:type="dxa"/>
            <w:vAlign w:val="center"/>
          </w:tcPr>
          <w:p w14:paraId="671D6B8F" w14:textId="77777777" w:rsidR="00BE5C63" w:rsidRPr="00157B33" w:rsidRDefault="006A56D3" w:rsidP="009A16BD">
            <w:pPr>
              <w:snapToGrid w:val="0"/>
              <w:spacing w:line="320" w:lineRule="atLeast"/>
              <w:jc w:val="center"/>
            </w:pPr>
            <w:r>
              <w:rPr>
                <w:rFonts w:hint="eastAsia"/>
              </w:rPr>
              <w:t>192.170.0.1</w:t>
            </w:r>
          </w:p>
        </w:tc>
        <w:tc>
          <w:tcPr>
            <w:tcW w:w="1847" w:type="dxa"/>
            <w:vAlign w:val="center"/>
          </w:tcPr>
          <w:p w14:paraId="6EB4303A" w14:textId="77777777" w:rsidR="00BE5C63" w:rsidRPr="00157B33" w:rsidRDefault="00BE5C63" w:rsidP="009A16BD">
            <w:pPr>
              <w:snapToGrid w:val="0"/>
              <w:spacing w:line="320" w:lineRule="atLeast"/>
              <w:jc w:val="center"/>
            </w:pPr>
            <w:r w:rsidRPr="00157B33">
              <w:t>MAC8</w:t>
            </w:r>
          </w:p>
        </w:tc>
        <w:tc>
          <w:tcPr>
            <w:tcW w:w="2430" w:type="dxa"/>
            <w:vAlign w:val="center"/>
          </w:tcPr>
          <w:p w14:paraId="11AB14C3" w14:textId="77777777" w:rsidR="00BE5C63" w:rsidRPr="00157B33" w:rsidRDefault="006A56D3" w:rsidP="009A16BD">
            <w:pPr>
              <w:snapToGrid w:val="0"/>
              <w:spacing w:line="320" w:lineRule="atLeast"/>
              <w:jc w:val="center"/>
            </w:pPr>
            <w:r>
              <w:rPr>
                <w:rFonts w:hint="eastAsia"/>
              </w:rPr>
              <w:t>192.172.0.2</w:t>
            </w:r>
          </w:p>
        </w:tc>
      </w:tr>
      <w:tr w:rsidR="00BE5C63" w:rsidRPr="00157B33" w14:paraId="3E052E82" w14:textId="77777777" w:rsidTr="001D3B9D">
        <w:trPr>
          <w:trHeight w:val="510"/>
          <w:jc w:val="center"/>
        </w:trPr>
        <w:tc>
          <w:tcPr>
            <w:tcW w:w="2122" w:type="dxa"/>
            <w:vAlign w:val="center"/>
          </w:tcPr>
          <w:p w14:paraId="4E0D4718" w14:textId="77777777" w:rsidR="00BE5C63" w:rsidRPr="00157B33" w:rsidRDefault="00BE5C63" w:rsidP="009A16BD">
            <w:pPr>
              <w:snapToGrid w:val="0"/>
              <w:spacing w:line="320" w:lineRule="atLeast"/>
              <w:jc w:val="center"/>
            </w:pPr>
            <w:r w:rsidRPr="00157B33">
              <w:t>MAC2</w:t>
            </w:r>
          </w:p>
        </w:tc>
        <w:tc>
          <w:tcPr>
            <w:tcW w:w="2385" w:type="dxa"/>
            <w:vAlign w:val="center"/>
          </w:tcPr>
          <w:p w14:paraId="6E6D4041" w14:textId="308D7973" w:rsidR="00BE5C63" w:rsidRPr="00157B33" w:rsidRDefault="006A56D3" w:rsidP="009A16BD">
            <w:pPr>
              <w:snapToGrid w:val="0"/>
              <w:spacing w:line="320" w:lineRule="atLeast"/>
              <w:jc w:val="center"/>
            </w:pPr>
            <w:r>
              <w:rPr>
                <w:rFonts w:hint="eastAsia"/>
              </w:rPr>
              <w:t>192.170.0.</w:t>
            </w:r>
            <w:r w:rsidR="00EF5CFB">
              <w:t>2</w:t>
            </w:r>
          </w:p>
        </w:tc>
        <w:tc>
          <w:tcPr>
            <w:tcW w:w="1847" w:type="dxa"/>
            <w:vAlign w:val="center"/>
          </w:tcPr>
          <w:p w14:paraId="7046E3F6" w14:textId="77777777" w:rsidR="00BE5C63" w:rsidRPr="00157B33" w:rsidRDefault="00BE5C63" w:rsidP="009A16BD">
            <w:pPr>
              <w:snapToGrid w:val="0"/>
              <w:spacing w:line="320" w:lineRule="atLeast"/>
              <w:jc w:val="center"/>
            </w:pPr>
            <w:r w:rsidRPr="00157B33">
              <w:t>MAC9</w:t>
            </w:r>
          </w:p>
        </w:tc>
        <w:tc>
          <w:tcPr>
            <w:tcW w:w="2430" w:type="dxa"/>
            <w:vAlign w:val="center"/>
          </w:tcPr>
          <w:p w14:paraId="6AA4595D" w14:textId="77777777" w:rsidR="00BE5C63" w:rsidRPr="00157B33" w:rsidRDefault="006A56D3" w:rsidP="009A16BD">
            <w:pPr>
              <w:snapToGrid w:val="0"/>
              <w:spacing w:line="320" w:lineRule="atLeast"/>
              <w:jc w:val="center"/>
            </w:pPr>
            <w:r>
              <w:rPr>
                <w:rFonts w:hint="eastAsia"/>
              </w:rPr>
              <w:t>202.113.0.1</w:t>
            </w:r>
          </w:p>
        </w:tc>
      </w:tr>
      <w:tr w:rsidR="00BE5C63" w:rsidRPr="00157B33" w14:paraId="7006374B" w14:textId="77777777" w:rsidTr="001D3B9D">
        <w:trPr>
          <w:trHeight w:val="510"/>
          <w:jc w:val="center"/>
        </w:trPr>
        <w:tc>
          <w:tcPr>
            <w:tcW w:w="2122" w:type="dxa"/>
            <w:vAlign w:val="center"/>
          </w:tcPr>
          <w:p w14:paraId="67D61661" w14:textId="77777777" w:rsidR="00BE5C63" w:rsidRPr="00157B33" w:rsidRDefault="00BE5C63" w:rsidP="009A16BD">
            <w:pPr>
              <w:snapToGrid w:val="0"/>
              <w:spacing w:line="320" w:lineRule="atLeast"/>
              <w:jc w:val="center"/>
            </w:pPr>
            <w:r w:rsidRPr="00157B33">
              <w:t>MAC3</w:t>
            </w:r>
          </w:p>
        </w:tc>
        <w:tc>
          <w:tcPr>
            <w:tcW w:w="2385" w:type="dxa"/>
            <w:vAlign w:val="center"/>
          </w:tcPr>
          <w:p w14:paraId="1B256952" w14:textId="77777777" w:rsidR="00BE5C63" w:rsidRPr="00157B33" w:rsidRDefault="006A56D3" w:rsidP="009A16BD">
            <w:pPr>
              <w:snapToGrid w:val="0"/>
              <w:spacing w:line="320" w:lineRule="atLeast"/>
              <w:jc w:val="center"/>
            </w:pPr>
            <w:r>
              <w:rPr>
                <w:rFonts w:hint="eastAsia"/>
              </w:rPr>
              <w:t>192.171.0.1</w:t>
            </w:r>
          </w:p>
        </w:tc>
        <w:tc>
          <w:tcPr>
            <w:tcW w:w="1847" w:type="dxa"/>
            <w:vAlign w:val="center"/>
          </w:tcPr>
          <w:p w14:paraId="05463FB7" w14:textId="77777777" w:rsidR="00BE5C63" w:rsidRPr="00157B33" w:rsidRDefault="00BE5C63" w:rsidP="009A16BD">
            <w:pPr>
              <w:snapToGrid w:val="0"/>
              <w:spacing w:line="320" w:lineRule="atLeast"/>
              <w:jc w:val="center"/>
            </w:pPr>
            <w:r w:rsidRPr="00157B33">
              <w:t>MAC10</w:t>
            </w:r>
          </w:p>
        </w:tc>
        <w:tc>
          <w:tcPr>
            <w:tcW w:w="2430" w:type="dxa"/>
            <w:vAlign w:val="center"/>
          </w:tcPr>
          <w:p w14:paraId="7307098C" w14:textId="77777777" w:rsidR="00BE5C63" w:rsidRPr="00157B33" w:rsidRDefault="006A56D3" w:rsidP="009A16BD">
            <w:pPr>
              <w:snapToGrid w:val="0"/>
              <w:spacing w:line="320" w:lineRule="atLeast"/>
              <w:jc w:val="center"/>
            </w:pPr>
            <w:r>
              <w:rPr>
                <w:rFonts w:hint="eastAsia"/>
              </w:rPr>
              <w:t>202.113.0.2</w:t>
            </w:r>
          </w:p>
        </w:tc>
      </w:tr>
      <w:tr w:rsidR="00BE5C63" w:rsidRPr="00157B33" w14:paraId="3EE26EB4" w14:textId="77777777" w:rsidTr="001D3B9D">
        <w:trPr>
          <w:trHeight w:val="51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426C4" w14:textId="77777777" w:rsidR="00BE5C63" w:rsidRPr="00157B33" w:rsidRDefault="00BE5C63" w:rsidP="009A16BD">
            <w:pPr>
              <w:snapToGrid w:val="0"/>
              <w:spacing w:line="320" w:lineRule="atLeast"/>
              <w:jc w:val="center"/>
            </w:pPr>
            <w:r w:rsidRPr="00157B33">
              <w:t>MAC4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0040C" w14:textId="77777777" w:rsidR="00BE5C63" w:rsidRPr="00157B33" w:rsidRDefault="006A56D3" w:rsidP="009A16BD">
            <w:pPr>
              <w:snapToGrid w:val="0"/>
              <w:spacing w:line="320" w:lineRule="atLeast"/>
              <w:jc w:val="center"/>
            </w:pPr>
            <w:r>
              <w:rPr>
                <w:rFonts w:hint="eastAsia"/>
              </w:rPr>
              <w:t>192.171.0.2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807D7" w14:textId="77777777" w:rsidR="00BE5C63" w:rsidRPr="00157B33" w:rsidRDefault="00BE5C63" w:rsidP="009A16BD">
            <w:pPr>
              <w:snapToGrid w:val="0"/>
              <w:spacing w:line="320" w:lineRule="atLeast"/>
              <w:jc w:val="center"/>
            </w:pPr>
            <w:r w:rsidRPr="00157B33">
              <w:t>MAC11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1A7E3" w14:textId="77777777" w:rsidR="00BE5C63" w:rsidRPr="00157B33" w:rsidRDefault="006A56D3" w:rsidP="009A16BD">
            <w:pPr>
              <w:snapToGrid w:val="0"/>
              <w:spacing w:line="320" w:lineRule="atLeast"/>
              <w:jc w:val="center"/>
            </w:pPr>
            <w:r>
              <w:rPr>
                <w:rFonts w:hint="eastAsia"/>
              </w:rPr>
              <w:t>202.113.16.1</w:t>
            </w:r>
          </w:p>
        </w:tc>
      </w:tr>
      <w:tr w:rsidR="00BE5C63" w:rsidRPr="00157B33" w14:paraId="2D1F9DE5" w14:textId="77777777" w:rsidTr="001D3B9D">
        <w:trPr>
          <w:trHeight w:val="51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DD4EC" w14:textId="77777777" w:rsidR="00BE5C63" w:rsidRPr="00157B33" w:rsidRDefault="00BE5C63" w:rsidP="009A16BD">
            <w:pPr>
              <w:snapToGrid w:val="0"/>
              <w:spacing w:line="320" w:lineRule="atLeast"/>
              <w:jc w:val="center"/>
            </w:pPr>
            <w:r w:rsidRPr="00157B33">
              <w:t>MAC5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E19EF" w14:textId="77777777" w:rsidR="00BE5C63" w:rsidRPr="00157B33" w:rsidRDefault="006A56D3" w:rsidP="009A16BD">
            <w:pPr>
              <w:snapToGrid w:val="0"/>
              <w:spacing w:line="320" w:lineRule="atLeast"/>
              <w:jc w:val="center"/>
            </w:pPr>
            <w:r>
              <w:rPr>
                <w:rFonts w:hint="eastAsia"/>
              </w:rPr>
              <w:t>192.172.0.1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5A224" w14:textId="77777777" w:rsidR="00BE5C63" w:rsidRPr="00157B33" w:rsidRDefault="00BE5C63" w:rsidP="009A16BD">
            <w:pPr>
              <w:snapToGrid w:val="0"/>
              <w:spacing w:line="320" w:lineRule="atLeast"/>
              <w:jc w:val="center"/>
            </w:pPr>
            <w:r w:rsidRPr="00157B33">
              <w:t>MAC12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A2164" w14:textId="77777777" w:rsidR="00BE5C63" w:rsidRPr="00157B33" w:rsidRDefault="006A56D3" w:rsidP="009A16BD">
            <w:pPr>
              <w:snapToGrid w:val="0"/>
              <w:spacing w:line="320" w:lineRule="atLeast"/>
              <w:jc w:val="center"/>
            </w:pPr>
            <w:r>
              <w:rPr>
                <w:rFonts w:hint="eastAsia"/>
              </w:rPr>
              <w:t>202.113.0.3</w:t>
            </w:r>
          </w:p>
        </w:tc>
      </w:tr>
      <w:tr w:rsidR="00BE5C63" w:rsidRPr="00157B33" w14:paraId="611C3555" w14:textId="77777777" w:rsidTr="001D3B9D">
        <w:trPr>
          <w:trHeight w:val="51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9263F" w14:textId="77777777" w:rsidR="00BE5C63" w:rsidRPr="00157B33" w:rsidRDefault="00BE5C63" w:rsidP="009A16BD">
            <w:pPr>
              <w:snapToGrid w:val="0"/>
              <w:spacing w:line="320" w:lineRule="atLeast"/>
              <w:jc w:val="center"/>
            </w:pPr>
            <w:r w:rsidRPr="00157B33">
              <w:t>MAC6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D005F" w14:textId="77777777" w:rsidR="00BE5C63" w:rsidRPr="00157B33" w:rsidRDefault="006A56D3" w:rsidP="009A16BD">
            <w:pPr>
              <w:snapToGrid w:val="0"/>
              <w:spacing w:line="320" w:lineRule="atLeast"/>
              <w:jc w:val="center"/>
            </w:pPr>
            <w:r>
              <w:rPr>
                <w:rFonts w:hint="eastAsia"/>
              </w:rPr>
              <w:t>192.171.0.3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43345" w14:textId="77777777" w:rsidR="00BE5C63" w:rsidRPr="00157B33" w:rsidRDefault="00BE5C63" w:rsidP="009A16BD">
            <w:pPr>
              <w:snapToGrid w:val="0"/>
              <w:spacing w:line="320" w:lineRule="atLeast"/>
              <w:jc w:val="center"/>
            </w:pPr>
            <w:r w:rsidRPr="00157B33">
              <w:t>MAC13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FDA72" w14:textId="77777777" w:rsidR="00BE5C63" w:rsidRPr="00157B33" w:rsidRDefault="006A56D3" w:rsidP="009A16BD">
            <w:pPr>
              <w:snapToGrid w:val="0"/>
              <w:spacing w:line="320" w:lineRule="atLeast"/>
              <w:jc w:val="center"/>
            </w:pPr>
            <w:r>
              <w:rPr>
                <w:rFonts w:hint="eastAsia"/>
              </w:rPr>
              <w:t>10.0.0.1</w:t>
            </w:r>
          </w:p>
        </w:tc>
      </w:tr>
      <w:tr w:rsidR="00BE5C63" w:rsidRPr="00157B33" w14:paraId="530E851B" w14:textId="77777777" w:rsidTr="001D3B9D">
        <w:trPr>
          <w:trHeight w:val="51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6E9A1" w14:textId="77777777" w:rsidR="00BE5C63" w:rsidRPr="00157B33" w:rsidRDefault="00BE5C63" w:rsidP="009A16BD">
            <w:pPr>
              <w:snapToGrid w:val="0"/>
              <w:spacing w:line="320" w:lineRule="atLeast"/>
              <w:jc w:val="center"/>
            </w:pPr>
            <w:r w:rsidRPr="00157B33">
              <w:t>MAC7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D809B" w14:textId="77777777" w:rsidR="00BE5C63" w:rsidRPr="00157B33" w:rsidRDefault="006A56D3" w:rsidP="009A16BD">
            <w:pPr>
              <w:snapToGrid w:val="0"/>
              <w:spacing w:line="320" w:lineRule="atLeast"/>
              <w:jc w:val="center"/>
            </w:pPr>
            <w:r>
              <w:rPr>
                <w:rFonts w:hint="eastAsia"/>
              </w:rPr>
              <w:t>192.168.0.1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BA037" w14:textId="77777777" w:rsidR="00BE5C63" w:rsidRPr="00157B33" w:rsidRDefault="00BE5C63" w:rsidP="009A16BD">
            <w:pPr>
              <w:snapToGrid w:val="0"/>
              <w:spacing w:line="320" w:lineRule="atLeast"/>
              <w:jc w:val="center"/>
            </w:pPr>
            <w:r w:rsidRPr="00157B33">
              <w:t>MAC14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E12A9" w14:textId="77777777" w:rsidR="00BE5C63" w:rsidRPr="00157B33" w:rsidRDefault="006A56D3" w:rsidP="009A16BD">
            <w:pPr>
              <w:snapToGrid w:val="0"/>
              <w:spacing w:line="320" w:lineRule="atLeast"/>
              <w:jc w:val="center"/>
            </w:pPr>
            <w:r>
              <w:rPr>
                <w:rFonts w:hint="eastAsia"/>
              </w:rPr>
              <w:t>10.0.0.2</w:t>
            </w:r>
          </w:p>
        </w:tc>
      </w:tr>
    </w:tbl>
    <w:p w14:paraId="6F1540FC" w14:textId="197D4C8C" w:rsidR="00BE5C63" w:rsidRPr="00157B33" w:rsidRDefault="00BE5C63" w:rsidP="00D74EDA">
      <w:pPr>
        <w:snapToGrid w:val="0"/>
        <w:spacing w:before="240" w:line="400" w:lineRule="atLeast"/>
        <w:rPr>
          <w:szCs w:val="21"/>
        </w:rPr>
      </w:pPr>
      <w:r w:rsidRPr="00157B33">
        <w:rPr>
          <w:szCs w:val="21"/>
        </w:rPr>
        <w:t>（</w:t>
      </w:r>
      <w:r w:rsidRPr="00157B33">
        <w:rPr>
          <w:szCs w:val="21"/>
        </w:rPr>
        <w:t>2</w:t>
      </w:r>
      <w:r w:rsidRPr="00157B33">
        <w:rPr>
          <w:szCs w:val="21"/>
        </w:rPr>
        <w:t>）如果使用</w:t>
      </w:r>
      <w:r w:rsidRPr="00157B33">
        <w:rPr>
          <w:szCs w:val="21"/>
        </w:rPr>
        <w:t>CIDR</w:t>
      </w:r>
      <w:r w:rsidRPr="00157B33">
        <w:rPr>
          <w:szCs w:val="21"/>
        </w:rPr>
        <w:t>路由机制，边界路由器</w:t>
      </w:r>
      <w:r w:rsidRPr="00157B33">
        <w:rPr>
          <w:szCs w:val="21"/>
        </w:rPr>
        <w:t>R2</w:t>
      </w:r>
      <w:r w:rsidRPr="00157B33">
        <w:rPr>
          <w:szCs w:val="21"/>
        </w:rPr>
        <w:t>和</w:t>
      </w:r>
      <w:r w:rsidRPr="00157B33">
        <w:rPr>
          <w:szCs w:val="21"/>
        </w:rPr>
        <w:t>R3</w:t>
      </w:r>
      <w:r w:rsidRPr="00157B33">
        <w:rPr>
          <w:szCs w:val="21"/>
        </w:rPr>
        <w:t>相互通告怎样的网络可达信息（使边界路由器中</w:t>
      </w:r>
      <w:r w:rsidR="00631654" w:rsidRPr="00157B33">
        <w:rPr>
          <w:szCs w:val="21"/>
        </w:rPr>
        <w:t>保留的</w:t>
      </w:r>
      <w:r w:rsidRPr="00157B33">
        <w:rPr>
          <w:szCs w:val="21"/>
        </w:rPr>
        <w:t>路由</w:t>
      </w:r>
      <w:r w:rsidR="00631654" w:rsidRPr="00157B33">
        <w:rPr>
          <w:szCs w:val="21"/>
        </w:rPr>
        <w:t>表项最少</w:t>
      </w:r>
      <w:r w:rsidRPr="00157B33">
        <w:rPr>
          <w:szCs w:val="21"/>
        </w:rPr>
        <w:t>）。</w:t>
      </w:r>
    </w:p>
    <w:p w14:paraId="1D6AFE22" w14:textId="77777777" w:rsidR="00A121F3" w:rsidRPr="00157B33" w:rsidRDefault="00553A9D" w:rsidP="00D74EDA">
      <w:pPr>
        <w:snapToGrid w:val="0"/>
        <w:spacing w:before="240" w:line="400" w:lineRule="atLeast"/>
        <w:rPr>
          <w:szCs w:val="21"/>
        </w:rPr>
      </w:pPr>
      <w:r>
        <w:rPr>
          <w:rFonts w:hint="eastAsia"/>
          <w:szCs w:val="21"/>
        </w:rPr>
        <w:t>要点：</w:t>
      </w:r>
      <w:r>
        <w:rPr>
          <w:rFonts w:hint="eastAsia"/>
          <w:szCs w:val="21"/>
        </w:rPr>
        <w:t>R2</w:t>
      </w:r>
      <w:r>
        <w:rPr>
          <w:rFonts w:hint="eastAsia"/>
          <w:szCs w:val="21"/>
        </w:rPr>
        <w:t>通告：经过自治与</w:t>
      </w:r>
      <w:r>
        <w:rPr>
          <w:rFonts w:hint="eastAsia"/>
          <w:szCs w:val="21"/>
        </w:rPr>
        <w:t>AS1</w:t>
      </w:r>
      <w:r>
        <w:rPr>
          <w:rFonts w:hint="eastAsia"/>
          <w:szCs w:val="21"/>
        </w:rPr>
        <w:t>，可达</w:t>
      </w:r>
      <w:r>
        <w:rPr>
          <w:rFonts w:hint="eastAsia"/>
        </w:rPr>
        <w:t>192.170.0.0/15</w:t>
      </w:r>
      <w:r>
        <w:rPr>
          <w:rFonts w:hint="eastAsia"/>
        </w:rPr>
        <w:t>；</w:t>
      </w:r>
      <w:r>
        <w:rPr>
          <w:rFonts w:hint="eastAsia"/>
        </w:rPr>
        <w:t>R3</w:t>
      </w:r>
      <w:r>
        <w:rPr>
          <w:rFonts w:hint="eastAsia"/>
        </w:rPr>
        <w:t>通告：</w:t>
      </w:r>
      <w:r>
        <w:rPr>
          <w:rFonts w:hint="eastAsia"/>
          <w:szCs w:val="21"/>
        </w:rPr>
        <w:t>经过自治与</w:t>
      </w:r>
      <w:r>
        <w:rPr>
          <w:rFonts w:hint="eastAsia"/>
          <w:szCs w:val="21"/>
        </w:rPr>
        <w:t>AS2</w:t>
      </w:r>
      <w:r>
        <w:rPr>
          <w:rFonts w:hint="eastAsia"/>
          <w:szCs w:val="21"/>
        </w:rPr>
        <w:t>，可达</w:t>
      </w:r>
      <w:r>
        <w:rPr>
          <w:rFonts w:hint="eastAsia"/>
          <w:szCs w:val="21"/>
        </w:rPr>
        <w:t>202.113.0.0/19</w:t>
      </w:r>
    </w:p>
    <w:p w14:paraId="2CA4181F" w14:textId="77777777" w:rsidR="00B7303B" w:rsidRDefault="00B7303B" w:rsidP="009A16BD">
      <w:pPr>
        <w:snapToGrid w:val="0"/>
        <w:spacing w:line="400" w:lineRule="atLeast"/>
        <w:rPr>
          <w:szCs w:val="21"/>
        </w:rPr>
      </w:pPr>
    </w:p>
    <w:p w14:paraId="2E3E38D3" w14:textId="1B848411" w:rsidR="00BE5C63" w:rsidRPr="00157B33" w:rsidRDefault="00BE5C63" w:rsidP="00FF2AFD">
      <w:pPr>
        <w:snapToGrid w:val="0"/>
        <w:spacing w:line="360" w:lineRule="atLeast"/>
        <w:rPr>
          <w:szCs w:val="21"/>
        </w:rPr>
      </w:pPr>
      <w:r w:rsidRPr="00157B33">
        <w:rPr>
          <w:szCs w:val="21"/>
        </w:rPr>
        <w:t>（</w:t>
      </w:r>
      <w:r w:rsidRPr="00157B33">
        <w:rPr>
          <w:szCs w:val="21"/>
        </w:rPr>
        <w:t>3</w:t>
      </w:r>
      <w:r w:rsidRPr="00157B33">
        <w:rPr>
          <w:szCs w:val="21"/>
        </w:rPr>
        <w:t>）根据给出的</w:t>
      </w:r>
      <w:r w:rsidR="00034035" w:rsidRPr="00157B33">
        <w:rPr>
          <w:szCs w:val="21"/>
        </w:rPr>
        <w:t>网络</w:t>
      </w:r>
      <w:r w:rsidRPr="00157B33">
        <w:rPr>
          <w:szCs w:val="21"/>
        </w:rPr>
        <w:t>拓扑结构，</w:t>
      </w:r>
      <w:r w:rsidR="00034035" w:rsidRPr="00157B33">
        <w:rPr>
          <w:szCs w:val="21"/>
        </w:rPr>
        <w:t>在下</w:t>
      </w:r>
      <w:r w:rsidR="002271E0" w:rsidRPr="00157B33">
        <w:rPr>
          <w:szCs w:val="21"/>
        </w:rPr>
        <w:t>面两个</w:t>
      </w:r>
      <w:r w:rsidR="00034035" w:rsidRPr="00157B33">
        <w:rPr>
          <w:szCs w:val="21"/>
        </w:rPr>
        <w:t>表中填写</w:t>
      </w:r>
      <w:r w:rsidRPr="00157B33">
        <w:rPr>
          <w:szCs w:val="21"/>
        </w:rPr>
        <w:t>稳态情况下</w:t>
      </w:r>
      <w:r w:rsidR="00034035" w:rsidRPr="00157B33">
        <w:rPr>
          <w:szCs w:val="21"/>
        </w:rPr>
        <w:t>路由器</w:t>
      </w:r>
      <w:r w:rsidRPr="00157B33">
        <w:rPr>
          <w:szCs w:val="21"/>
        </w:rPr>
        <w:t>R1</w:t>
      </w:r>
      <w:r w:rsidRPr="00157B33">
        <w:rPr>
          <w:szCs w:val="21"/>
        </w:rPr>
        <w:t>和</w:t>
      </w:r>
      <w:r w:rsidRPr="00157B33">
        <w:rPr>
          <w:szCs w:val="21"/>
        </w:rPr>
        <w:t>R3</w:t>
      </w:r>
      <w:r w:rsidRPr="00157B33">
        <w:rPr>
          <w:szCs w:val="21"/>
        </w:rPr>
        <w:t>的路由表项（要求</w:t>
      </w:r>
      <w:r w:rsidR="00034035" w:rsidRPr="00157B33">
        <w:rPr>
          <w:szCs w:val="21"/>
        </w:rPr>
        <w:t>保留尽可能少的</w:t>
      </w:r>
      <w:r w:rsidRPr="00157B33">
        <w:rPr>
          <w:szCs w:val="21"/>
        </w:rPr>
        <w:t>路由表项，且所有网络均可达）。</w:t>
      </w:r>
    </w:p>
    <w:p w14:paraId="2416CF25" w14:textId="77777777" w:rsidR="00BE5C63" w:rsidRPr="00157B33" w:rsidRDefault="00BE5C63" w:rsidP="00FF2AFD">
      <w:pPr>
        <w:snapToGrid w:val="0"/>
        <w:spacing w:line="360" w:lineRule="atLeast"/>
        <w:jc w:val="center"/>
        <w:rPr>
          <w:szCs w:val="21"/>
        </w:rPr>
      </w:pPr>
      <w:r w:rsidRPr="00157B33">
        <w:rPr>
          <w:szCs w:val="21"/>
        </w:rPr>
        <w:t>R1</w:t>
      </w:r>
      <w:r w:rsidRPr="00157B33">
        <w:rPr>
          <w:szCs w:val="21"/>
        </w:rPr>
        <w:t>路由表</w:t>
      </w:r>
    </w:p>
    <w:tbl>
      <w:tblPr>
        <w:tblW w:w="93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59"/>
        <w:gridCol w:w="2835"/>
        <w:gridCol w:w="2643"/>
        <w:gridCol w:w="1276"/>
      </w:tblGrid>
      <w:tr w:rsidR="00486701" w:rsidRPr="00157B33" w14:paraId="240ACD57" w14:textId="77777777" w:rsidTr="002078A9">
        <w:trPr>
          <w:trHeight w:val="454"/>
          <w:jc w:val="center"/>
        </w:trPr>
        <w:tc>
          <w:tcPr>
            <w:tcW w:w="2559" w:type="dxa"/>
            <w:vAlign w:val="center"/>
          </w:tcPr>
          <w:p w14:paraId="1A1585C7" w14:textId="77777777" w:rsidR="00486701" w:rsidRPr="00157B33" w:rsidRDefault="00486701" w:rsidP="00FF2AFD">
            <w:pPr>
              <w:snapToGrid w:val="0"/>
              <w:spacing w:line="360" w:lineRule="atLeast"/>
              <w:jc w:val="center"/>
            </w:pPr>
            <w:r w:rsidRPr="00157B33">
              <w:t>网络前缀</w:t>
            </w:r>
          </w:p>
        </w:tc>
        <w:tc>
          <w:tcPr>
            <w:tcW w:w="2835" w:type="dxa"/>
            <w:vAlign w:val="center"/>
          </w:tcPr>
          <w:p w14:paraId="46B9D3C6" w14:textId="77777777" w:rsidR="00486701" w:rsidRPr="00157B33" w:rsidRDefault="00486701" w:rsidP="00FF2AFD">
            <w:pPr>
              <w:snapToGrid w:val="0"/>
              <w:spacing w:line="360" w:lineRule="atLeast"/>
              <w:jc w:val="center"/>
            </w:pPr>
            <w:r w:rsidRPr="00157B33">
              <w:t>网络掩码</w:t>
            </w:r>
          </w:p>
        </w:tc>
        <w:tc>
          <w:tcPr>
            <w:tcW w:w="2643" w:type="dxa"/>
            <w:vAlign w:val="center"/>
          </w:tcPr>
          <w:p w14:paraId="61FE1A69" w14:textId="77777777" w:rsidR="00486701" w:rsidRPr="00157B33" w:rsidRDefault="00486701" w:rsidP="00FF2AFD">
            <w:pPr>
              <w:snapToGrid w:val="0"/>
              <w:spacing w:line="360" w:lineRule="atLeast"/>
              <w:jc w:val="center"/>
            </w:pPr>
            <w:r w:rsidRPr="00157B33">
              <w:t>下一步跳</w:t>
            </w:r>
            <w:r w:rsidRPr="00157B33">
              <w:t>IP</w:t>
            </w:r>
            <w:r w:rsidRPr="00157B33">
              <w:t>地址</w:t>
            </w:r>
          </w:p>
        </w:tc>
        <w:tc>
          <w:tcPr>
            <w:tcW w:w="1276" w:type="dxa"/>
            <w:vAlign w:val="center"/>
          </w:tcPr>
          <w:p w14:paraId="6C4812EC" w14:textId="77777777" w:rsidR="00486701" w:rsidRPr="00157B33" w:rsidRDefault="00486701" w:rsidP="00FF2AFD">
            <w:pPr>
              <w:snapToGrid w:val="0"/>
              <w:spacing w:line="360" w:lineRule="atLeast"/>
              <w:jc w:val="center"/>
            </w:pPr>
            <w:r w:rsidRPr="00157B33">
              <w:t>跳步数</w:t>
            </w:r>
          </w:p>
        </w:tc>
      </w:tr>
      <w:tr w:rsidR="00486701" w:rsidRPr="00157B33" w14:paraId="6D1A340A" w14:textId="77777777" w:rsidTr="002078A9">
        <w:trPr>
          <w:trHeight w:val="454"/>
          <w:jc w:val="center"/>
        </w:trPr>
        <w:tc>
          <w:tcPr>
            <w:tcW w:w="2559" w:type="dxa"/>
            <w:vAlign w:val="center"/>
          </w:tcPr>
          <w:p w14:paraId="4D7441C5" w14:textId="77777777" w:rsidR="00486701" w:rsidRPr="00157B33" w:rsidRDefault="00D60561" w:rsidP="00FF2AFD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lastRenderedPageBreak/>
              <w:t>192.170.0.0</w:t>
            </w:r>
          </w:p>
        </w:tc>
        <w:tc>
          <w:tcPr>
            <w:tcW w:w="2835" w:type="dxa"/>
            <w:vAlign w:val="center"/>
          </w:tcPr>
          <w:p w14:paraId="000C0121" w14:textId="77777777" w:rsidR="00486701" w:rsidRPr="00157B33" w:rsidRDefault="00D60561" w:rsidP="00FF2AFD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255.255.0.0</w:t>
            </w:r>
          </w:p>
        </w:tc>
        <w:tc>
          <w:tcPr>
            <w:tcW w:w="2643" w:type="dxa"/>
            <w:vAlign w:val="center"/>
          </w:tcPr>
          <w:p w14:paraId="67940B4E" w14:textId="77777777" w:rsidR="00486701" w:rsidRPr="00157B33" w:rsidRDefault="00D60561" w:rsidP="00FF2AFD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直接</w:t>
            </w:r>
          </w:p>
        </w:tc>
        <w:tc>
          <w:tcPr>
            <w:tcW w:w="1276" w:type="dxa"/>
            <w:vAlign w:val="center"/>
          </w:tcPr>
          <w:p w14:paraId="358291A5" w14:textId="77777777" w:rsidR="00486701" w:rsidRPr="00157B33" w:rsidRDefault="00D60561" w:rsidP="00FF2AFD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60561" w:rsidRPr="00157B33" w14:paraId="62446010" w14:textId="77777777" w:rsidTr="002078A9">
        <w:trPr>
          <w:trHeight w:val="454"/>
          <w:jc w:val="center"/>
        </w:trPr>
        <w:tc>
          <w:tcPr>
            <w:tcW w:w="2559" w:type="dxa"/>
            <w:vAlign w:val="center"/>
          </w:tcPr>
          <w:p w14:paraId="214B6051" w14:textId="77777777" w:rsidR="00D60561" w:rsidRPr="00157B33" w:rsidRDefault="00D60561" w:rsidP="00D6056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192.171.0.0</w:t>
            </w:r>
          </w:p>
        </w:tc>
        <w:tc>
          <w:tcPr>
            <w:tcW w:w="2835" w:type="dxa"/>
            <w:vAlign w:val="center"/>
          </w:tcPr>
          <w:p w14:paraId="63BAC07E" w14:textId="77777777" w:rsidR="00D60561" w:rsidRPr="00157B33" w:rsidRDefault="00D60561" w:rsidP="00D6056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255.255.0.0</w:t>
            </w:r>
          </w:p>
        </w:tc>
        <w:tc>
          <w:tcPr>
            <w:tcW w:w="2643" w:type="dxa"/>
            <w:vAlign w:val="center"/>
          </w:tcPr>
          <w:p w14:paraId="0E777D0A" w14:textId="77777777" w:rsidR="00D60561" w:rsidRPr="00157B33" w:rsidRDefault="00D60561" w:rsidP="00D6056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直接</w:t>
            </w:r>
          </w:p>
        </w:tc>
        <w:tc>
          <w:tcPr>
            <w:tcW w:w="1276" w:type="dxa"/>
            <w:vAlign w:val="center"/>
          </w:tcPr>
          <w:p w14:paraId="1904A541" w14:textId="77777777" w:rsidR="00D60561" w:rsidRPr="00157B33" w:rsidRDefault="00D60561" w:rsidP="00D6056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60561" w:rsidRPr="00157B33" w14:paraId="4B1C4D7A" w14:textId="77777777" w:rsidTr="002078A9">
        <w:trPr>
          <w:trHeight w:val="454"/>
          <w:jc w:val="center"/>
        </w:trPr>
        <w:tc>
          <w:tcPr>
            <w:tcW w:w="2559" w:type="dxa"/>
            <w:vAlign w:val="center"/>
          </w:tcPr>
          <w:p w14:paraId="74264184" w14:textId="77777777" w:rsidR="00D60561" w:rsidRPr="00157B33" w:rsidRDefault="00D60561" w:rsidP="00D6056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0.0.0.0</w:t>
            </w:r>
          </w:p>
        </w:tc>
        <w:tc>
          <w:tcPr>
            <w:tcW w:w="2835" w:type="dxa"/>
            <w:vAlign w:val="center"/>
          </w:tcPr>
          <w:p w14:paraId="7AAC60E2" w14:textId="77777777" w:rsidR="00D60561" w:rsidRPr="00157B33" w:rsidRDefault="00D60561" w:rsidP="00D6056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0.0.0.0</w:t>
            </w:r>
          </w:p>
        </w:tc>
        <w:tc>
          <w:tcPr>
            <w:tcW w:w="2643" w:type="dxa"/>
            <w:vAlign w:val="center"/>
          </w:tcPr>
          <w:p w14:paraId="420DA8BA" w14:textId="77777777" w:rsidR="00D60561" w:rsidRPr="00157B33" w:rsidRDefault="00D60561" w:rsidP="00D6056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192.171.0.2</w:t>
            </w:r>
          </w:p>
        </w:tc>
        <w:tc>
          <w:tcPr>
            <w:tcW w:w="1276" w:type="dxa"/>
            <w:vAlign w:val="center"/>
          </w:tcPr>
          <w:p w14:paraId="210EAD55" w14:textId="77777777" w:rsidR="00D60561" w:rsidRPr="00157B33" w:rsidRDefault="00D60561" w:rsidP="00D60561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60561" w:rsidRPr="00157B33" w14:paraId="313D121B" w14:textId="77777777" w:rsidTr="002078A9">
        <w:trPr>
          <w:trHeight w:val="454"/>
          <w:jc w:val="center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5129F" w14:textId="77777777" w:rsidR="00D60561" w:rsidRPr="00157B33" w:rsidRDefault="00D60561" w:rsidP="00D60561">
            <w:pPr>
              <w:snapToGrid w:val="0"/>
              <w:spacing w:line="360" w:lineRule="atLeast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8144F" w14:textId="77777777" w:rsidR="00D60561" w:rsidRPr="00157B33" w:rsidRDefault="00D60561" w:rsidP="00D60561">
            <w:pPr>
              <w:snapToGrid w:val="0"/>
              <w:spacing w:line="360" w:lineRule="atLeast"/>
              <w:jc w:val="center"/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FFD87" w14:textId="77777777" w:rsidR="00D60561" w:rsidRPr="00157B33" w:rsidRDefault="00D60561" w:rsidP="00D60561">
            <w:pPr>
              <w:snapToGrid w:val="0"/>
              <w:spacing w:line="360" w:lineRule="atLeast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E144A" w14:textId="77777777" w:rsidR="00D60561" w:rsidRPr="00157B33" w:rsidRDefault="00D60561" w:rsidP="00D60561">
            <w:pPr>
              <w:snapToGrid w:val="0"/>
              <w:spacing w:line="360" w:lineRule="atLeast"/>
              <w:jc w:val="center"/>
            </w:pPr>
          </w:p>
        </w:tc>
      </w:tr>
    </w:tbl>
    <w:p w14:paraId="0EEC6AA1" w14:textId="77777777" w:rsidR="00486701" w:rsidRPr="00157B33" w:rsidRDefault="00BE5C63" w:rsidP="00FF2AFD">
      <w:pPr>
        <w:snapToGrid w:val="0"/>
        <w:spacing w:line="360" w:lineRule="atLeast"/>
        <w:jc w:val="center"/>
        <w:rPr>
          <w:szCs w:val="21"/>
        </w:rPr>
      </w:pPr>
      <w:r w:rsidRPr="00157B33">
        <w:rPr>
          <w:szCs w:val="21"/>
        </w:rPr>
        <w:t>R3</w:t>
      </w:r>
      <w:r w:rsidRPr="00157B33">
        <w:rPr>
          <w:szCs w:val="21"/>
        </w:rPr>
        <w:t>路由表</w:t>
      </w:r>
    </w:p>
    <w:tbl>
      <w:tblPr>
        <w:tblW w:w="93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59"/>
        <w:gridCol w:w="2835"/>
        <w:gridCol w:w="2643"/>
        <w:gridCol w:w="1276"/>
      </w:tblGrid>
      <w:tr w:rsidR="00486701" w:rsidRPr="00157B33" w14:paraId="664DB6F3" w14:textId="77777777" w:rsidTr="002078A9">
        <w:trPr>
          <w:trHeight w:val="454"/>
          <w:jc w:val="center"/>
        </w:trPr>
        <w:tc>
          <w:tcPr>
            <w:tcW w:w="2559" w:type="dxa"/>
            <w:vAlign w:val="center"/>
          </w:tcPr>
          <w:p w14:paraId="1EC36DA5" w14:textId="77777777" w:rsidR="00486701" w:rsidRPr="00157B33" w:rsidRDefault="00486701" w:rsidP="00FF2AFD">
            <w:pPr>
              <w:snapToGrid w:val="0"/>
              <w:spacing w:line="360" w:lineRule="atLeast"/>
              <w:jc w:val="center"/>
            </w:pPr>
            <w:r w:rsidRPr="00157B33">
              <w:t>网络前缀</w:t>
            </w:r>
          </w:p>
        </w:tc>
        <w:tc>
          <w:tcPr>
            <w:tcW w:w="2835" w:type="dxa"/>
            <w:vAlign w:val="center"/>
          </w:tcPr>
          <w:p w14:paraId="4A520D89" w14:textId="77777777" w:rsidR="00486701" w:rsidRPr="00157B33" w:rsidRDefault="00486701" w:rsidP="00FF2AFD">
            <w:pPr>
              <w:snapToGrid w:val="0"/>
              <w:spacing w:line="360" w:lineRule="atLeast"/>
              <w:jc w:val="center"/>
            </w:pPr>
            <w:r w:rsidRPr="00157B33">
              <w:t>网络掩码</w:t>
            </w:r>
          </w:p>
        </w:tc>
        <w:tc>
          <w:tcPr>
            <w:tcW w:w="2643" w:type="dxa"/>
            <w:vAlign w:val="center"/>
          </w:tcPr>
          <w:p w14:paraId="48DE1C42" w14:textId="77777777" w:rsidR="00486701" w:rsidRPr="00157B33" w:rsidRDefault="00486701" w:rsidP="00FF2AFD">
            <w:pPr>
              <w:snapToGrid w:val="0"/>
              <w:spacing w:line="360" w:lineRule="atLeast"/>
              <w:jc w:val="center"/>
            </w:pPr>
            <w:r w:rsidRPr="00157B33">
              <w:t>下一步跳</w:t>
            </w:r>
            <w:r w:rsidRPr="00157B33">
              <w:t>IP</w:t>
            </w:r>
            <w:r w:rsidRPr="00157B33">
              <w:t>地址</w:t>
            </w:r>
          </w:p>
        </w:tc>
        <w:tc>
          <w:tcPr>
            <w:tcW w:w="1276" w:type="dxa"/>
            <w:vAlign w:val="center"/>
          </w:tcPr>
          <w:p w14:paraId="0BEEE181" w14:textId="77777777" w:rsidR="00486701" w:rsidRPr="00157B33" w:rsidRDefault="00486701" w:rsidP="00FF2AFD">
            <w:pPr>
              <w:snapToGrid w:val="0"/>
              <w:spacing w:line="360" w:lineRule="atLeast"/>
              <w:jc w:val="center"/>
            </w:pPr>
            <w:r w:rsidRPr="00157B33">
              <w:t>跳步数</w:t>
            </w:r>
          </w:p>
        </w:tc>
      </w:tr>
      <w:tr w:rsidR="00486701" w:rsidRPr="00157B33" w14:paraId="1BB75C83" w14:textId="77777777" w:rsidTr="002078A9">
        <w:trPr>
          <w:trHeight w:val="454"/>
          <w:jc w:val="center"/>
        </w:trPr>
        <w:tc>
          <w:tcPr>
            <w:tcW w:w="2559" w:type="dxa"/>
            <w:vAlign w:val="center"/>
          </w:tcPr>
          <w:p w14:paraId="4E70851B" w14:textId="77777777" w:rsidR="00486701" w:rsidRPr="00157B33" w:rsidRDefault="00D60561" w:rsidP="00FF2AFD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202.113.0.0</w:t>
            </w:r>
          </w:p>
        </w:tc>
        <w:tc>
          <w:tcPr>
            <w:tcW w:w="2835" w:type="dxa"/>
            <w:vAlign w:val="center"/>
          </w:tcPr>
          <w:p w14:paraId="4DAF4E2D" w14:textId="77777777" w:rsidR="00486701" w:rsidRPr="00157B33" w:rsidRDefault="00D60561" w:rsidP="00FF2AFD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255.255.240.0</w:t>
            </w:r>
          </w:p>
        </w:tc>
        <w:tc>
          <w:tcPr>
            <w:tcW w:w="2643" w:type="dxa"/>
            <w:vAlign w:val="center"/>
          </w:tcPr>
          <w:p w14:paraId="5956E75E" w14:textId="77777777" w:rsidR="00486701" w:rsidRPr="00157B33" w:rsidRDefault="00D60561" w:rsidP="00FF2AFD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直接</w:t>
            </w:r>
          </w:p>
        </w:tc>
        <w:tc>
          <w:tcPr>
            <w:tcW w:w="1276" w:type="dxa"/>
            <w:vAlign w:val="center"/>
          </w:tcPr>
          <w:p w14:paraId="75F6E4E0" w14:textId="77777777" w:rsidR="00486701" w:rsidRPr="00157B33" w:rsidRDefault="00D60561" w:rsidP="00FF2AFD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86701" w:rsidRPr="00157B33" w14:paraId="2841BE15" w14:textId="77777777" w:rsidTr="002078A9">
        <w:trPr>
          <w:trHeight w:val="454"/>
          <w:jc w:val="center"/>
        </w:trPr>
        <w:tc>
          <w:tcPr>
            <w:tcW w:w="2559" w:type="dxa"/>
            <w:vAlign w:val="center"/>
          </w:tcPr>
          <w:p w14:paraId="6464E03C" w14:textId="77777777" w:rsidR="00486701" w:rsidRPr="00157B33" w:rsidRDefault="00D60561" w:rsidP="00FF2AFD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202.113.16.0</w:t>
            </w:r>
          </w:p>
        </w:tc>
        <w:tc>
          <w:tcPr>
            <w:tcW w:w="2835" w:type="dxa"/>
            <w:vAlign w:val="center"/>
          </w:tcPr>
          <w:p w14:paraId="0CFB450D" w14:textId="77777777" w:rsidR="00486701" w:rsidRPr="00157B33" w:rsidRDefault="00D60561" w:rsidP="00FF2AFD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255.255.240.0</w:t>
            </w:r>
          </w:p>
        </w:tc>
        <w:tc>
          <w:tcPr>
            <w:tcW w:w="2643" w:type="dxa"/>
            <w:vAlign w:val="center"/>
          </w:tcPr>
          <w:p w14:paraId="1E94C2BD" w14:textId="77777777" w:rsidR="00486701" w:rsidRPr="00157B33" w:rsidRDefault="00D60561" w:rsidP="00FF2AFD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202.113.0.2</w:t>
            </w:r>
          </w:p>
        </w:tc>
        <w:tc>
          <w:tcPr>
            <w:tcW w:w="1276" w:type="dxa"/>
            <w:vAlign w:val="center"/>
          </w:tcPr>
          <w:p w14:paraId="4BFF9D48" w14:textId="77777777" w:rsidR="00486701" w:rsidRPr="00157B33" w:rsidRDefault="00D60561" w:rsidP="00FF2AFD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86701" w:rsidRPr="00157B33" w14:paraId="1AE061A4" w14:textId="77777777" w:rsidTr="002078A9">
        <w:trPr>
          <w:trHeight w:val="454"/>
          <w:jc w:val="center"/>
        </w:trPr>
        <w:tc>
          <w:tcPr>
            <w:tcW w:w="2559" w:type="dxa"/>
            <w:vAlign w:val="center"/>
          </w:tcPr>
          <w:p w14:paraId="7D25E6D2" w14:textId="77777777" w:rsidR="00486701" w:rsidRPr="00157B33" w:rsidRDefault="00D60561" w:rsidP="00FF2AFD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192.170.0.0</w:t>
            </w:r>
          </w:p>
        </w:tc>
        <w:tc>
          <w:tcPr>
            <w:tcW w:w="2835" w:type="dxa"/>
            <w:vAlign w:val="center"/>
          </w:tcPr>
          <w:p w14:paraId="3214F329" w14:textId="77777777" w:rsidR="00486701" w:rsidRPr="00157B33" w:rsidRDefault="00D60561" w:rsidP="00FF2AFD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255.254.0.0</w:t>
            </w:r>
          </w:p>
        </w:tc>
        <w:tc>
          <w:tcPr>
            <w:tcW w:w="2643" w:type="dxa"/>
            <w:vAlign w:val="center"/>
          </w:tcPr>
          <w:p w14:paraId="68C142E2" w14:textId="77777777" w:rsidR="00486701" w:rsidRPr="00157B33" w:rsidRDefault="00D60561" w:rsidP="00FF2AFD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192.172.0.1</w:t>
            </w:r>
          </w:p>
        </w:tc>
        <w:tc>
          <w:tcPr>
            <w:tcW w:w="1276" w:type="dxa"/>
            <w:vAlign w:val="center"/>
          </w:tcPr>
          <w:p w14:paraId="592FD3E2" w14:textId="77777777" w:rsidR="00486701" w:rsidRPr="00157B33" w:rsidRDefault="00D60561" w:rsidP="00FF2AFD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486701" w:rsidRPr="00157B33" w14:paraId="6BFC3EBF" w14:textId="77777777" w:rsidTr="002078A9">
        <w:trPr>
          <w:trHeight w:val="454"/>
          <w:jc w:val="center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E9092" w14:textId="77777777" w:rsidR="00486701" w:rsidRPr="00157B33" w:rsidRDefault="00486701" w:rsidP="00FF2AFD">
            <w:pPr>
              <w:snapToGrid w:val="0"/>
              <w:spacing w:line="360" w:lineRule="atLeast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CE92A" w14:textId="77777777" w:rsidR="00486701" w:rsidRPr="00157B33" w:rsidRDefault="00486701" w:rsidP="00FF2AFD">
            <w:pPr>
              <w:snapToGrid w:val="0"/>
              <w:spacing w:line="360" w:lineRule="atLeast"/>
              <w:jc w:val="center"/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9A59C" w14:textId="77777777" w:rsidR="00486701" w:rsidRPr="00157B33" w:rsidRDefault="00486701" w:rsidP="00FF2AFD">
            <w:pPr>
              <w:snapToGrid w:val="0"/>
              <w:spacing w:line="360" w:lineRule="atLeast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311BD" w14:textId="77777777" w:rsidR="00486701" w:rsidRPr="00157B33" w:rsidRDefault="00486701" w:rsidP="00FF2AFD">
            <w:pPr>
              <w:snapToGrid w:val="0"/>
              <w:spacing w:line="360" w:lineRule="atLeast"/>
              <w:jc w:val="center"/>
            </w:pPr>
          </w:p>
        </w:tc>
      </w:tr>
    </w:tbl>
    <w:p w14:paraId="47002357" w14:textId="540114B3" w:rsidR="00BE5C63" w:rsidRPr="00157B33" w:rsidRDefault="00BE5C63" w:rsidP="00FF2AFD">
      <w:pPr>
        <w:snapToGrid w:val="0"/>
        <w:spacing w:line="360" w:lineRule="atLeast"/>
        <w:rPr>
          <w:szCs w:val="21"/>
        </w:rPr>
      </w:pPr>
      <w:r w:rsidRPr="00157B33">
        <w:rPr>
          <w:szCs w:val="21"/>
        </w:rPr>
        <w:t>（</w:t>
      </w:r>
      <w:r w:rsidRPr="00157B33">
        <w:rPr>
          <w:szCs w:val="21"/>
        </w:rPr>
        <w:t>4</w:t>
      </w:r>
      <w:r w:rsidRPr="00157B33">
        <w:rPr>
          <w:szCs w:val="21"/>
        </w:rPr>
        <w:t>）</w:t>
      </w:r>
      <w:r w:rsidR="00CC7DC2">
        <w:rPr>
          <w:rFonts w:hint="eastAsia"/>
          <w:szCs w:val="21"/>
        </w:rPr>
        <w:t>由</w:t>
      </w:r>
      <w:r w:rsidRPr="00157B33">
        <w:rPr>
          <w:szCs w:val="21"/>
        </w:rPr>
        <w:t>主机</w:t>
      </w:r>
      <w:r w:rsidRPr="00157B33">
        <w:rPr>
          <w:szCs w:val="21"/>
        </w:rPr>
        <w:t>H2</w:t>
      </w:r>
      <w:r w:rsidRPr="00157B33">
        <w:rPr>
          <w:szCs w:val="21"/>
        </w:rPr>
        <w:t>发起</w:t>
      </w:r>
      <w:r w:rsidR="00CC7DC2">
        <w:rPr>
          <w:rFonts w:hint="eastAsia"/>
          <w:szCs w:val="21"/>
        </w:rPr>
        <w:t>，</w:t>
      </w:r>
      <w:r w:rsidRPr="00157B33">
        <w:rPr>
          <w:szCs w:val="21"/>
        </w:rPr>
        <w:t>与主机</w:t>
      </w:r>
      <w:r w:rsidRPr="00157B33">
        <w:rPr>
          <w:szCs w:val="21"/>
        </w:rPr>
        <w:t>H1</w:t>
      </w:r>
      <w:r w:rsidRPr="00157B33">
        <w:rPr>
          <w:szCs w:val="21"/>
        </w:rPr>
        <w:t>建立</w:t>
      </w:r>
      <w:r w:rsidR="00701FF8">
        <w:rPr>
          <w:rFonts w:hint="eastAsia"/>
          <w:szCs w:val="21"/>
        </w:rPr>
        <w:t>一个</w:t>
      </w:r>
      <w:r w:rsidRPr="00157B33">
        <w:rPr>
          <w:szCs w:val="21"/>
        </w:rPr>
        <w:t>TCP</w:t>
      </w:r>
      <w:r w:rsidRPr="00157B33">
        <w:rPr>
          <w:szCs w:val="21"/>
        </w:rPr>
        <w:t>连接，</w:t>
      </w:r>
      <w:r w:rsidR="00701FF8">
        <w:rPr>
          <w:rFonts w:hint="eastAsia"/>
          <w:szCs w:val="21"/>
        </w:rPr>
        <w:t>两端</w:t>
      </w:r>
      <w:r w:rsidRPr="00157B33">
        <w:rPr>
          <w:szCs w:val="21"/>
        </w:rPr>
        <w:t>使用的</w:t>
      </w:r>
      <w:r w:rsidRPr="00157B33">
        <w:rPr>
          <w:szCs w:val="21"/>
        </w:rPr>
        <w:t>TCP</w:t>
      </w:r>
      <w:r w:rsidRPr="00157B33">
        <w:rPr>
          <w:szCs w:val="21"/>
        </w:rPr>
        <w:t>端口分别为</w:t>
      </w:r>
      <w:r w:rsidRPr="00157B33">
        <w:rPr>
          <w:szCs w:val="21"/>
        </w:rPr>
        <w:t>5050</w:t>
      </w:r>
      <w:r w:rsidRPr="00157B33">
        <w:rPr>
          <w:szCs w:val="21"/>
        </w:rPr>
        <w:t>和</w:t>
      </w:r>
      <w:r w:rsidRPr="00157B33">
        <w:rPr>
          <w:szCs w:val="21"/>
        </w:rPr>
        <w:t>80</w:t>
      </w:r>
      <w:r w:rsidR="002271E0" w:rsidRPr="00157B33">
        <w:rPr>
          <w:szCs w:val="21"/>
        </w:rPr>
        <w:t>。</w:t>
      </w:r>
      <w:r w:rsidRPr="00157B33">
        <w:rPr>
          <w:szCs w:val="21"/>
        </w:rPr>
        <w:t>图中给出了两个数据包</w:t>
      </w:r>
      <w:r w:rsidRPr="00157B33">
        <w:rPr>
          <w:szCs w:val="21"/>
        </w:rPr>
        <w:t>Pkt1</w:t>
      </w:r>
      <w:r w:rsidRPr="00157B33">
        <w:rPr>
          <w:szCs w:val="21"/>
        </w:rPr>
        <w:t>和</w:t>
      </w:r>
      <w:r w:rsidRPr="00157B33">
        <w:rPr>
          <w:szCs w:val="21"/>
        </w:rPr>
        <w:t>Pkt2</w:t>
      </w:r>
      <w:r w:rsidRPr="00157B33">
        <w:rPr>
          <w:szCs w:val="21"/>
        </w:rPr>
        <w:t>经过的链路和传输方向</w:t>
      </w:r>
      <w:r w:rsidR="002271E0" w:rsidRPr="00157B33">
        <w:rPr>
          <w:szCs w:val="21"/>
        </w:rPr>
        <w:t>（经过的链路</w:t>
      </w:r>
      <w:r w:rsidR="005D4745">
        <w:rPr>
          <w:rFonts w:hint="eastAsia"/>
          <w:szCs w:val="21"/>
        </w:rPr>
        <w:t>已</w:t>
      </w:r>
      <w:r w:rsidR="002271E0" w:rsidRPr="00157B33">
        <w:rPr>
          <w:szCs w:val="21"/>
        </w:rPr>
        <w:t>加粗）</w:t>
      </w:r>
      <w:r w:rsidRPr="00157B33">
        <w:rPr>
          <w:szCs w:val="21"/>
        </w:rPr>
        <w:t>，请完成</w:t>
      </w:r>
      <w:r w:rsidR="002271E0" w:rsidRPr="00157B33">
        <w:rPr>
          <w:szCs w:val="21"/>
        </w:rPr>
        <w:t>下面两个</w:t>
      </w:r>
      <w:r w:rsidRPr="00157B33">
        <w:rPr>
          <w:szCs w:val="21"/>
        </w:rPr>
        <w:t>表的填写</w:t>
      </w:r>
      <w:r w:rsidR="00F60CF9" w:rsidRPr="00157B33">
        <w:rPr>
          <w:szCs w:val="21"/>
        </w:rPr>
        <w:t>，给出每层数据单元头部中的</w:t>
      </w:r>
      <w:r w:rsidR="00F60CF9" w:rsidRPr="00157B33">
        <w:t>源地址（或端口）和目的地址（或端口）</w:t>
      </w:r>
      <w:r w:rsidR="0036165E">
        <w:rPr>
          <w:rFonts w:hint="eastAsia"/>
          <w:szCs w:val="21"/>
        </w:rPr>
        <w:t>，</w:t>
      </w:r>
      <w:r w:rsidR="0036165E" w:rsidRPr="00ED3816">
        <w:rPr>
          <w:rFonts w:hint="eastAsia"/>
          <w:b/>
          <w:bCs/>
          <w:szCs w:val="21"/>
        </w:rPr>
        <w:t>并</w:t>
      </w:r>
      <w:r w:rsidR="0095164C" w:rsidRPr="00ED3816">
        <w:rPr>
          <w:rFonts w:hint="eastAsia"/>
          <w:b/>
          <w:bCs/>
          <w:szCs w:val="21"/>
        </w:rPr>
        <w:t>写出</w:t>
      </w:r>
      <w:r w:rsidR="0095164C" w:rsidRPr="00ED3816">
        <w:rPr>
          <w:b/>
          <w:bCs/>
          <w:szCs w:val="21"/>
        </w:rPr>
        <w:t>NAT2</w:t>
      </w:r>
      <w:r w:rsidR="0095164C" w:rsidRPr="00ED3816">
        <w:rPr>
          <w:b/>
          <w:bCs/>
          <w:szCs w:val="21"/>
        </w:rPr>
        <w:t>中的地址转换表（用表格形式给出）</w:t>
      </w:r>
      <w:r w:rsidR="0095164C">
        <w:rPr>
          <w:rFonts w:hint="eastAsia"/>
          <w:szCs w:val="21"/>
        </w:rPr>
        <w:t>。</w:t>
      </w:r>
      <w:r w:rsidR="000A6135" w:rsidRPr="00157B33">
        <w:rPr>
          <w:szCs w:val="21"/>
        </w:rPr>
        <w:t>（</w:t>
      </w:r>
      <w:r w:rsidR="000A6135" w:rsidRPr="00157B33">
        <w:rPr>
          <w:szCs w:val="21"/>
        </w:rPr>
        <w:t>NAT</w:t>
      </w:r>
      <w:r w:rsidR="000A6135" w:rsidRPr="00157B33">
        <w:rPr>
          <w:szCs w:val="21"/>
        </w:rPr>
        <w:t>设备的</w:t>
      </w:r>
      <w:r w:rsidR="000A6135" w:rsidRPr="00157B33">
        <w:rPr>
          <w:szCs w:val="21"/>
        </w:rPr>
        <w:t>TCP</w:t>
      </w:r>
      <w:r w:rsidR="000A6135" w:rsidRPr="00157B33">
        <w:rPr>
          <w:szCs w:val="21"/>
        </w:rPr>
        <w:t>端口由你自己分配）</w:t>
      </w:r>
    </w:p>
    <w:p w14:paraId="6B58A77B" w14:textId="77777777" w:rsidR="00BE5C63" w:rsidRPr="00157B33" w:rsidRDefault="00BE5C63" w:rsidP="0059283C">
      <w:pPr>
        <w:snapToGrid w:val="0"/>
        <w:spacing w:afterLines="30" w:after="93" w:line="360" w:lineRule="atLeast"/>
        <w:jc w:val="center"/>
        <w:rPr>
          <w:szCs w:val="21"/>
        </w:rPr>
      </w:pPr>
      <w:r w:rsidRPr="00157B33">
        <w:rPr>
          <w:szCs w:val="21"/>
        </w:rPr>
        <w:t>数据包</w:t>
      </w:r>
      <w:r w:rsidRPr="00157B33">
        <w:rPr>
          <w:szCs w:val="21"/>
        </w:rPr>
        <w:t>Pkt1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32"/>
        <w:gridCol w:w="2628"/>
        <w:gridCol w:w="2638"/>
      </w:tblGrid>
      <w:tr w:rsidR="00BE5C63" w:rsidRPr="00157B33" w14:paraId="2260A620" w14:textId="77777777" w:rsidTr="0059283C">
        <w:trPr>
          <w:trHeight w:val="454"/>
          <w:jc w:val="center"/>
        </w:trPr>
        <w:tc>
          <w:tcPr>
            <w:tcW w:w="2632" w:type="dxa"/>
            <w:vAlign w:val="center"/>
          </w:tcPr>
          <w:p w14:paraId="431E0295" w14:textId="77777777" w:rsidR="00BE5C63" w:rsidRPr="00157B33" w:rsidRDefault="00BE5C63" w:rsidP="00FF2AFD">
            <w:pPr>
              <w:snapToGrid w:val="0"/>
              <w:spacing w:line="360" w:lineRule="atLeast"/>
              <w:jc w:val="center"/>
            </w:pPr>
            <w:r w:rsidRPr="00157B33">
              <w:t>数据包头类型</w:t>
            </w:r>
          </w:p>
        </w:tc>
        <w:tc>
          <w:tcPr>
            <w:tcW w:w="2628" w:type="dxa"/>
            <w:vAlign w:val="center"/>
          </w:tcPr>
          <w:p w14:paraId="7155F35B" w14:textId="77777777" w:rsidR="00BE5C63" w:rsidRPr="00157B33" w:rsidRDefault="00BE5C63" w:rsidP="00FF2AFD">
            <w:pPr>
              <w:snapToGrid w:val="0"/>
              <w:spacing w:line="360" w:lineRule="atLeast"/>
              <w:jc w:val="center"/>
            </w:pPr>
            <w:r w:rsidRPr="00157B33">
              <w:t>源地址（或端口）</w:t>
            </w:r>
          </w:p>
        </w:tc>
        <w:tc>
          <w:tcPr>
            <w:tcW w:w="2638" w:type="dxa"/>
            <w:vAlign w:val="center"/>
          </w:tcPr>
          <w:p w14:paraId="0965D31D" w14:textId="77777777" w:rsidR="00BE5C63" w:rsidRPr="00157B33" w:rsidRDefault="00BE5C63" w:rsidP="00FF2AFD">
            <w:pPr>
              <w:snapToGrid w:val="0"/>
              <w:spacing w:line="360" w:lineRule="atLeast"/>
              <w:jc w:val="center"/>
            </w:pPr>
            <w:r w:rsidRPr="00157B33">
              <w:t>目的地址（或端口）</w:t>
            </w:r>
          </w:p>
        </w:tc>
      </w:tr>
      <w:tr w:rsidR="00BE5C63" w:rsidRPr="00157B33" w14:paraId="4F1ED58D" w14:textId="77777777" w:rsidTr="0059283C">
        <w:trPr>
          <w:trHeight w:val="454"/>
          <w:jc w:val="center"/>
        </w:trPr>
        <w:tc>
          <w:tcPr>
            <w:tcW w:w="2632" w:type="dxa"/>
            <w:vAlign w:val="center"/>
          </w:tcPr>
          <w:p w14:paraId="70D1E201" w14:textId="77777777" w:rsidR="00BE5C63" w:rsidRPr="00157B33" w:rsidRDefault="00BE5C63" w:rsidP="00FF2AFD">
            <w:pPr>
              <w:snapToGrid w:val="0"/>
              <w:spacing w:line="360" w:lineRule="atLeast"/>
              <w:jc w:val="center"/>
            </w:pPr>
            <w:proofErr w:type="gramStart"/>
            <w:r w:rsidRPr="00157B33">
              <w:t>以太头</w:t>
            </w:r>
            <w:proofErr w:type="gramEnd"/>
          </w:p>
        </w:tc>
        <w:tc>
          <w:tcPr>
            <w:tcW w:w="2628" w:type="dxa"/>
            <w:vAlign w:val="center"/>
          </w:tcPr>
          <w:p w14:paraId="3ED82C09" w14:textId="77777777" w:rsidR="00BE5C63" w:rsidRPr="00157B33" w:rsidRDefault="003D74DE" w:rsidP="00FF2AFD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MAC14</w:t>
            </w:r>
          </w:p>
        </w:tc>
        <w:tc>
          <w:tcPr>
            <w:tcW w:w="2638" w:type="dxa"/>
            <w:vAlign w:val="center"/>
          </w:tcPr>
          <w:p w14:paraId="061E2FDD" w14:textId="77777777" w:rsidR="00BE5C63" w:rsidRPr="00157B33" w:rsidRDefault="003D74DE" w:rsidP="00FF2AFD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MAC13</w:t>
            </w:r>
          </w:p>
        </w:tc>
      </w:tr>
      <w:tr w:rsidR="00BE5C63" w:rsidRPr="00157B33" w14:paraId="26F27EBC" w14:textId="77777777" w:rsidTr="0059283C">
        <w:trPr>
          <w:trHeight w:val="454"/>
          <w:jc w:val="center"/>
        </w:trPr>
        <w:tc>
          <w:tcPr>
            <w:tcW w:w="2632" w:type="dxa"/>
            <w:vAlign w:val="center"/>
          </w:tcPr>
          <w:p w14:paraId="6CF358C3" w14:textId="77777777" w:rsidR="00BE5C63" w:rsidRPr="00157B33" w:rsidRDefault="00BE5C63" w:rsidP="00FF2AFD">
            <w:pPr>
              <w:snapToGrid w:val="0"/>
              <w:spacing w:line="360" w:lineRule="atLeast"/>
              <w:jc w:val="center"/>
            </w:pPr>
            <w:r w:rsidRPr="00157B33">
              <w:t>IP</w:t>
            </w:r>
            <w:r w:rsidRPr="00157B33">
              <w:t>头</w:t>
            </w:r>
          </w:p>
        </w:tc>
        <w:tc>
          <w:tcPr>
            <w:tcW w:w="2628" w:type="dxa"/>
            <w:vAlign w:val="center"/>
          </w:tcPr>
          <w:p w14:paraId="4EA1292D" w14:textId="77777777" w:rsidR="00BE5C63" w:rsidRPr="00157B33" w:rsidRDefault="003D74DE" w:rsidP="00FF2AFD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10.0.0.2</w:t>
            </w:r>
          </w:p>
        </w:tc>
        <w:tc>
          <w:tcPr>
            <w:tcW w:w="2638" w:type="dxa"/>
            <w:vAlign w:val="center"/>
          </w:tcPr>
          <w:p w14:paraId="17B57266" w14:textId="77777777" w:rsidR="00BE5C63" w:rsidRPr="00157B33" w:rsidRDefault="003D74DE" w:rsidP="00FF2AFD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192.170.0.1</w:t>
            </w:r>
          </w:p>
        </w:tc>
      </w:tr>
      <w:tr w:rsidR="00BE5C63" w:rsidRPr="00157B33" w14:paraId="256A77EB" w14:textId="77777777" w:rsidTr="0059283C">
        <w:trPr>
          <w:trHeight w:val="454"/>
          <w:jc w:val="center"/>
        </w:trPr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4B74E" w14:textId="77777777" w:rsidR="00BE5C63" w:rsidRPr="00157B33" w:rsidRDefault="00BE5C63" w:rsidP="00FF2AFD">
            <w:pPr>
              <w:snapToGrid w:val="0"/>
              <w:spacing w:line="360" w:lineRule="atLeast"/>
              <w:jc w:val="center"/>
            </w:pPr>
            <w:r w:rsidRPr="00157B33">
              <w:t>TCP</w:t>
            </w:r>
            <w:r w:rsidRPr="00157B33">
              <w:t>头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91057" w14:textId="77777777" w:rsidR="00BE5C63" w:rsidRPr="00157B33" w:rsidRDefault="003D74DE" w:rsidP="00FF2AFD">
            <w:pPr>
              <w:snapToGrid w:val="0"/>
              <w:spacing w:line="360" w:lineRule="atLeast"/>
              <w:jc w:val="center"/>
            </w:pPr>
            <w:r w:rsidRPr="00157B33">
              <w:rPr>
                <w:szCs w:val="21"/>
              </w:rPr>
              <w:t>5050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4ADC1" w14:textId="77777777" w:rsidR="00BE5C63" w:rsidRPr="00157B33" w:rsidRDefault="003D74DE" w:rsidP="00FF2AFD">
            <w:pPr>
              <w:snapToGrid w:val="0"/>
              <w:spacing w:line="360" w:lineRule="atLeast"/>
              <w:jc w:val="center"/>
            </w:pPr>
            <w:r w:rsidRPr="00157B33">
              <w:rPr>
                <w:szCs w:val="21"/>
              </w:rPr>
              <w:t>80</w:t>
            </w:r>
          </w:p>
        </w:tc>
      </w:tr>
    </w:tbl>
    <w:p w14:paraId="00872BB2" w14:textId="77777777" w:rsidR="00BE5C63" w:rsidRPr="00157B33" w:rsidRDefault="00BE5C63" w:rsidP="0059283C">
      <w:pPr>
        <w:snapToGrid w:val="0"/>
        <w:spacing w:afterLines="30" w:after="93" w:line="360" w:lineRule="atLeast"/>
        <w:jc w:val="center"/>
        <w:rPr>
          <w:szCs w:val="21"/>
        </w:rPr>
      </w:pPr>
      <w:r w:rsidRPr="00157B33">
        <w:rPr>
          <w:szCs w:val="21"/>
        </w:rPr>
        <w:t>数据包</w:t>
      </w:r>
      <w:r w:rsidRPr="00157B33">
        <w:rPr>
          <w:szCs w:val="21"/>
        </w:rPr>
        <w:t>Pkt2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632"/>
        <w:gridCol w:w="2628"/>
        <w:gridCol w:w="2638"/>
      </w:tblGrid>
      <w:tr w:rsidR="00BE5C63" w:rsidRPr="00157B33" w14:paraId="753DEEDA" w14:textId="77777777" w:rsidTr="0059283C">
        <w:trPr>
          <w:trHeight w:val="454"/>
          <w:jc w:val="center"/>
        </w:trPr>
        <w:tc>
          <w:tcPr>
            <w:tcW w:w="2632" w:type="dxa"/>
          </w:tcPr>
          <w:p w14:paraId="5CA3FD6A" w14:textId="77777777" w:rsidR="00BE5C63" w:rsidRPr="00157B33" w:rsidRDefault="00BE5C63" w:rsidP="00FF2AFD">
            <w:pPr>
              <w:snapToGrid w:val="0"/>
              <w:spacing w:line="360" w:lineRule="atLeast"/>
              <w:jc w:val="center"/>
            </w:pPr>
            <w:r w:rsidRPr="00157B33">
              <w:t>数据包头类型</w:t>
            </w:r>
          </w:p>
        </w:tc>
        <w:tc>
          <w:tcPr>
            <w:tcW w:w="2628" w:type="dxa"/>
          </w:tcPr>
          <w:p w14:paraId="1A3DBCBA" w14:textId="77777777" w:rsidR="00BE5C63" w:rsidRPr="00157B33" w:rsidRDefault="00BE5C63" w:rsidP="00FF2AFD">
            <w:pPr>
              <w:snapToGrid w:val="0"/>
              <w:spacing w:line="360" w:lineRule="atLeast"/>
              <w:jc w:val="center"/>
            </w:pPr>
            <w:r w:rsidRPr="00157B33">
              <w:t>源地址（或端口）</w:t>
            </w:r>
          </w:p>
        </w:tc>
        <w:tc>
          <w:tcPr>
            <w:tcW w:w="2638" w:type="dxa"/>
          </w:tcPr>
          <w:p w14:paraId="4D7DFC1E" w14:textId="77777777" w:rsidR="00BE5C63" w:rsidRPr="00157B33" w:rsidRDefault="00BE5C63" w:rsidP="00FF2AFD">
            <w:pPr>
              <w:snapToGrid w:val="0"/>
              <w:spacing w:line="360" w:lineRule="atLeast"/>
              <w:jc w:val="center"/>
            </w:pPr>
            <w:r w:rsidRPr="00157B33">
              <w:t>目的地址（或端口）</w:t>
            </w:r>
          </w:p>
        </w:tc>
      </w:tr>
      <w:tr w:rsidR="00BE5C63" w:rsidRPr="00157B33" w14:paraId="5A1C14B4" w14:textId="77777777" w:rsidTr="0059283C">
        <w:trPr>
          <w:trHeight w:val="454"/>
          <w:jc w:val="center"/>
        </w:trPr>
        <w:tc>
          <w:tcPr>
            <w:tcW w:w="2632" w:type="dxa"/>
          </w:tcPr>
          <w:p w14:paraId="640106DF" w14:textId="77777777" w:rsidR="00BE5C63" w:rsidRPr="00157B33" w:rsidRDefault="00BE5C63" w:rsidP="00FF2AFD">
            <w:pPr>
              <w:snapToGrid w:val="0"/>
              <w:spacing w:line="360" w:lineRule="atLeast"/>
              <w:jc w:val="center"/>
            </w:pPr>
            <w:proofErr w:type="gramStart"/>
            <w:r w:rsidRPr="00157B33">
              <w:t>以太头</w:t>
            </w:r>
            <w:proofErr w:type="gramEnd"/>
          </w:p>
        </w:tc>
        <w:tc>
          <w:tcPr>
            <w:tcW w:w="2628" w:type="dxa"/>
          </w:tcPr>
          <w:p w14:paraId="16718596" w14:textId="77777777" w:rsidR="00BE5C63" w:rsidRPr="00157B33" w:rsidRDefault="003D74DE" w:rsidP="00FF2AFD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MAC5</w:t>
            </w:r>
          </w:p>
        </w:tc>
        <w:tc>
          <w:tcPr>
            <w:tcW w:w="2638" w:type="dxa"/>
          </w:tcPr>
          <w:p w14:paraId="1C1E868A" w14:textId="77777777" w:rsidR="00BE5C63" w:rsidRPr="00157B33" w:rsidRDefault="003D74DE" w:rsidP="003D74DE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MAC8</w:t>
            </w:r>
          </w:p>
        </w:tc>
      </w:tr>
      <w:tr w:rsidR="00BE5C63" w:rsidRPr="00157B33" w14:paraId="1FBE1D27" w14:textId="77777777" w:rsidTr="0059283C">
        <w:trPr>
          <w:trHeight w:val="454"/>
          <w:jc w:val="center"/>
        </w:trPr>
        <w:tc>
          <w:tcPr>
            <w:tcW w:w="2632" w:type="dxa"/>
          </w:tcPr>
          <w:p w14:paraId="02531C8E" w14:textId="77777777" w:rsidR="00BE5C63" w:rsidRPr="00157B33" w:rsidRDefault="00BE5C63" w:rsidP="00FF2AFD">
            <w:pPr>
              <w:snapToGrid w:val="0"/>
              <w:spacing w:line="360" w:lineRule="atLeast"/>
              <w:jc w:val="center"/>
            </w:pPr>
            <w:r w:rsidRPr="00157B33">
              <w:t>IP</w:t>
            </w:r>
            <w:r w:rsidRPr="00157B33">
              <w:t>头</w:t>
            </w:r>
          </w:p>
        </w:tc>
        <w:tc>
          <w:tcPr>
            <w:tcW w:w="2628" w:type="dxa"/>
          </w:tcPr>
          <w:p w14:paraId="497B1AEC" w14:textId="77777777" w:rsidR="00BE5C63" w:rsidRPr="00157B33" w:rsidRDefault="003D74DE" w:rsidP="00FF2AFD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192.170.0.1</w:t>
            </w:r>
          </w:p>
        </w:tc>
        <w:tc>
          <w:tcPr>
            <w:tcW w:w="2638" w:type="dxa"/>
          </w:tcPr>
          <w:p w14:paraId="12C4B771" w14:textId="77777777" w:rsidR="00BE5C63" w:rsidRPr="00157B33" w:rsidRDefault="003D74DE" w:rsidP="003D74DE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202.113.0.3</w:t>
            </w:r>
          </w:p>
        </w:tc>
      </w:tr>
      <w:tr w:rsidR="00BE5C63" w:rsidRPr="00157B33" w14:paraId="03A78612" w14:textId="77777777" w:rsidTr="0059283C">
        <w:trPr>
          <w:trHeight w:val="454"/>
          <w:jc w:val="center"/>
        </w:trPr>
        <w:tc>
          <w:tcPr>
            <w:tcW w:w="2632" w:type="dxa"/>
          </w:tcPr>
          <w:p w14:paraId="5B71365C" w14:textId="77777777" w:rsidR="00BE5C63" w:rsidRPr="00157B33" w:rsidRDefault="00BE5C63" w:rsidP="00FF2AFD">
            <w:pPr>
              <w:snapToGrid w:val="0"/>
              <w:spacing w:line="360" w:lineRule="atLeast"/>
              <w:jc w:val="center"/>
            </w:pPr>
            <w:r w:rsidRPr="00157B33">
              <w:t>TCP</w:t>
            </w:r>
            <w:r w:rsidRPr="00157B33">
              <w:t>头</w:t>
            </w:r>
          </w:p>
        </w:tc>
        <w:tc>
          <w:tcPr>
            <w:tcW w:w="2628" w:type="dxa"/>
          </w:tcPr>
          <w:p w14:paraId="213F556B" w14:textId="77777777" w:rsidR="00BE5C63" w:rsidRPr="00157B33" w:rsidRDefault="003D74DE" w:rsidP="00FF2AFD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2638" w:type="dxa"/>
          </w:tcPr>
          <w:p w14:paraId="15BCB63A" w14:textId="77777777" w:rsidR="00BE5C63" w:rsidRPr="00157B33" w:rsidRDefault="003D74DE" w:rsidP="003D74DE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XXXX</w:t>
            </w:r>
            <w:r>
              <w:rPr>
                <w:rFonts w:hint="eastAsia"/>
              </w:rPr>
              <w:t>（自己分配）</w:t>
            </w:r>
          </w:p>
        </w:tc>
      </w:tr>
    </w:tbl>
    <w:p w14:paraId="4CCF2074" w14:textId="77777777" w:rsidR="00440E88" w:rsidRDefault="00152F27" w:rsidP="0059283C">
      <w:pPr>
        <w:snapToGrid w:val="0"/>
        <w:spacing w:line="400" w:lineRule="atLeast"/>
        <w:jc w:val="center"/>
      </w:pPr>
      <w:r>
        <w:rPr>
          <w:rFonts w:hint="eastAsia"/>
        </w:rPr>
        <w:t>地址转换表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2410"/>
        <w:gridCol w:w="1843"/>
        <w:gridCol w:w="1843"/>
      </w:tblGrid>
      <w:tr w:rsidR="00152F27" w14:paraId="70A3C156" w14:textId="77777777" w:rsidTr="0059283C">
        <w:trPr>
          <w:jc w:val="center"/>
        </w:trPr>
        <w:tc>
          <w:tcPr>
            <w:tcW w:w="4111" w:type="dxa"/>
            <w:gridSpan w:val="2"/>
            <w:tcBorders>
              <w:right w:val="nil"/>
            </w:tcBorders>
          </w:tcPr>
          <w:p w14:paraId="411CD9A8" w14:textId="77777777" w:rsidR="00152F27" w:rsidRDefault="00152F27" w:rsidP="00152F27">
            <w:pPr>
              <w:snapToGrid w:val="0"/>
              <w:spacing w:line="400" w:lineRule="atLeast"/>
              <w:jc w:val="center"/>
            </w:pPr>
            <w:r>
              <w:rPr>
                <w:rFonts w:hint="eastAsia"/>
              </w:rPr>
              <w:t>外部</w:t>
            </w:r>
          </w:p>
        </w:tc>
        <w:tc>
          <w:tcPr>
            <w:tcW w:w="3686" w:type="dxa"/>
            <w:gridSpan w:val="2"/>
            <w:tcBorders>
              <w:left w:val="nil"/>
            </w:tcBorders>
          </w:tcPr>
          <w:p w14:paraId="0AD6E1DE" w14:textId="77777777" w:rsidR="00152F27" w:rsidRDefault="00152F27" w:rsidP="00152F27">
            <w:pPr>
              <w:snapToGrid w:val="0"/>
              <w:spacing w:line="400" w:lineRule="atLeast"/>
              <w:jc w:val="center"/>
            </w:pPr>
            <w:r>
              <w:rPr>
                <w:rFonts w:hint="eastAsia"/>
              </w:rPr>
              <w:t>内部</w:t>
            </w:r>
          </w:p>
        </w:tc>
      </w:tr>
      <w:tr w:rsidR="00152F27" w14:paraId="36170D95" w14:textId="77777777" w:rsidTr="0059283C">
        <w:trPr>
          <w:jc w:val="center"/>
        </w:trPr>
        <w:tc>
          <w:tcPr>
            <w:tcW w:w="1701" w:type="dxa"/>
          </w:tcPr>
          <w:p w14:paraId="553CE937" w14:textId="77777777" w:rsidR="00152F27" w:rsidRDefault="00D87FA8" w:rsidP="00D87FA8">
            <w:pPr>
              <w:snapToGrid w:val="0"/>
              <w:spacing w:line="400" w:lineRule="atLeast"/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410" w:type="dxa"/>
          </w:tcPr>
          <w:p w14:paraId="1CCBCF41" w14:textId="77777777" w:rsidR="00152F27" w:rsidRDefault="00D87FA8" w:rsidP="00D87FA8">
            <w:pPr>
              <w:snapToGrid w:val="0"/>
              <w:spacing w:line="400" w:lineRule="atLeast"/>
              <w:jc w:val="center"/>
            </w:pPr>
            <w:r>
              <w:rPr>
                <w:rFonts w:hint="eastAsia"/>
              </w:rPr>
              <w:t>端口</w:t>
            </w:r>
          </w:p>
        </w:tc>
        <w:tc>
          <w:tcPr>
            <w:tcW w:w="1843" w:type="dxa"/>
          </w:tcPr>
          <w:p w14:paraId="51DAB625" w14:textId="77777777" w:rsidR="00152F27" w:rsidRDefault="00D87FA8" w:rsidP="00D87FA8">
            <w:pPr>
              <w:snapToGrid w:val="0"/>
              <w:spacing w:line="400" w:lineRule="atLeast"/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843" w:type="dxa"/>
          </w:tcPr>
          <w:p w14:paraId="4E8A98DC" w14:textId="77777777" w:rsidR="00152F27" w:rsidRDefault="00D87FA8" w:rsidP="00D87FA8">
            <w:pPr>
              <w:snapToGrid w:val="0"/>
              <w:spacing w:line="400" w:lineRule="atLeast"/>
              <w:jc w:val="center"/>
            </w:pPr>
            <w:r>
              <w:rPr>
                <w:rFonts w:hint="eastAsia"/>
              </w:rPr>
              <w:t>端口</w:t>
            </w:r>
          </w:p>
        </w:tc>
      </w:tr>
      <w:tr w:rsidR="00152F27" w14:paraId="6DC486C2" w14:textId="77777777" w:rsidTr="0059283C">
        <w:trPr>
          <w:trHeight w:val="473"/>
          <w:jc w:val="center"/>
        </w:trPr>
        <w:tc>
          <w:tcPr>
            <w:tcW w:w="1701" w:type="dxa"/>
          </w:tcPr>
          <w:p w14:paraId="2D70E8EB" w14:textId="77777777" w:rsidR="00152F27" w:rsidRDefault="00D87FA8" w:rsidP="00D87FA8">
            <w:pPr>
              <w:snapToGrid w:val="0"/>
              <w:spacing w:line="400" w:lineRule="atLeast"/>
              <w:jc w:val="center"/>
            </w:pPr>
            <w:r>
              <w:rPr>
                <w:rFonts w:hint="eastAsia"/>
              </w:rPr>
              <w:t>202.113.0.3</w:t>
            </w:r>
          </w:p>
        </w:tc>
        <w:tc>
          <w:tcPr>
            <w:tcW w:w="2410" w:type="dxa"/>
          </w:tcPr>
          <w:p w14:paraId="5FA44667" w14:textId="77777777" w:rsidR="00152F27" w:rsidRDefault="00D87FA8" w:rsidP="00D87FA8">
            <w:pPr>
              <w:snapToGrid w:val="0"/>
              <w:spacing w:line="400" w:lineRule="atLeast"/>
              <w:jc w:val="center"/>
            </w:pPr>
            <w:r>
              <w:rPr>
                <w:rFonts w:hint="eastAsia"/>
              </w:rPr>
              <w:t>XXXX</w:t>
            </w:r>
            <w:r>
              <w:rPr>
                <w:rFonts w:hint="eastAsia"/>
              </w:rPr>
              <w:t>（自己分配）</w:t>
            </w:r>
          </w:p>
        </w:tc>
        <w:tc>
          <w:tcPr>
            <w:tcW w:w="1843" w:type="dxa"/>
          </w:tcPr>
          <w:p w14:paraId="3C2DBEC0" w14:textId="77777777" w:rsidR="00152F27" w:rsidRDefault="00D87FA8" w:rsidP="00D87FA8">
            <w:pPr>
              <w:snapToGrid w:val="0"/>
              <w:spacing w:line="400" w:lineRule="atLeast"/>
              <w:jc w:val="center"/>
            </w:pPr>
            <w:r>
              <w:rPr>
                <w:rFonts w:hint="eastAsia"/>
              </w:rPr>
              <w:t>10.0.0.2</w:t>
            </w:r>
          </w:p>
        </w:tc>
        <w:tc>
          <w:tcPr>
            <w:tcW w:w="1843" w:type="dxa"/>
          </w:tcPr>
          <w:p w14:paraId="41FBA3B7" w14:textId="77777777" w:rsidR="00152F27" w:rsidRDefault="00D87FA8" w:rsidP="00D87FA8">
            <w:pPr>
              <w:snapToGrid w:val="0"/>
              <w:spacing w:line="400" w:lineRule="atLeast"/>
              <w:jc w:val="center"/>
            </w:pPr>
            <w:r>
              <w:rPr>
                <w:rFonts w:hint="eastAsia"/>
              </w:rPr>
              <w:t>5050</w:t>
            </w:r>
          </w:p>
        </w:tc>
      </w:tr>
      <w:tr w:rsidR="00152F27" w14:paraId="6A62DFDF" w14:textId="77777777" w:rsidTr="0059283C">
        <w:trPr>
          <w:jc w:val="center"/>
        </w:trPr>
        <w:tc>
          <w:tcPr>
            <w:tcW w:w="1701" w:type="dxa"/>
          </w:tcPr>
          <w:p w14:paraId="2772B42B" w14:textId="77777777" w:rsidR="00152F27" w:rsidRDefault="00152F27" w:rsidP="00802544">
            <w:pPr>
              <w:snapToGrid w:val="0"/>
              <w:spacing w:line="400" w:lineRule="atLeast"/>
            </w:pPr>
          </w:p>
        </w:tc>
        <w:tc>
          <w:tcPr>
            <w:tcW w:w="2410" w:type="dxa"/>
          </w:tcPr>
          <w:p w14:paraId="76769A7A" w14:textId="77777777" w:rsidR="00152F27" w:rsidRDefault="00152F27" w:rsidP="00802544">
            <w:pPr>
              <w:snapToGrid w:val="0"/>
              <w:spacing w:line="400" w:lineRule="atLeast"/>
            </w:pPr>
          </w:p>
        </w:tc>
        <w:tc>
          <w:tcPr>
            <w:tcW w:w="1843" w:type="dxa"/>
          </w:tcPr>
          <w:p w14:paraId="3F1137C0" w14:textId="77777777" w:rsidR="00152F27" w:rsidRDefault="00152F27" w:rsidP="00802544">
            <w:pPr>
              <w:snapToGrid w:val="0"/>
              <w:spacing w:line="400" w:lineRule="atLeast"/>
            </w:pPr>
          </w:p>
        </w:tc>
        <w:tc>
          <w:tcPr>
            <w:tcW w:w="1843" w:type="dxa"/>
          </w:tcPr>
          <w:p w14:paraId="12949D4A" w14:textId="77777777" w:rsidR="00152F27" w:rsidRDefault="00152F27" w:rsidP="00802544">
            <w:pPr>
              <w:snapToGrid w:val="0"/>
              <w:spacing w:line="400" w:lineRule="atLeast"/>
            </w:pPr>
          </w:p>
        </w:tc>
      </w:tr>
    </w:tbl>
    <w:p w14:paraId="6E334C7E" w14:textId="77777777" w:rsidR="00394773" w:rsidRPr="00157B33" w:rsidRDefault="00394773" w:rsidP="009A16BD">
      <w:pPr>
        <w:snapToGrid w:val="0"/>
        <w:spacing w:line="400" w:lineRule="atLeast"/>
      </w:pPr>
    </w:p>
    <w:sectPr w:rsidR="00394773" w:rsidRPr="00157B33" w:rsidSect="0059283C">
      <w:footerReference w:type="even" r:id="rId9"/>
      <w:footerReference w:type="default" r:id="rId10"/>
      <w:pgSz w:w="11906" w:h="16838" w:code="9"/>
      <w:pgMar w:top="1304" w:right="1021" w:bottom="1304" w:left="102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FD7BC" w14:textId="77777777" w:rsidR="003E3630" w:rsidRDefault="003E3630" w:rsidP="00A55CD7">
      <w:r>
        <w:separator/>
      </w:r>
    </w:p>
  </w:endnote>
  <w:endnote w:type="continuationSeparator" w:id="0">
    <w:p w14:paraId="183BB01B" w14:textId="77777777" w:rsidR="003E3630" w:rsidRDefault="003E3630" w:rsidP="00A55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7C2AB" w14:textId="77777777" w:rsidR="00553A9D" w:rsidRDefault="00553A9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6B406D7" w14:textId="77777777" w:rsidR="00553A9D" w:rsidRDefault="00553A9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8D36A" w14:textId="77777777" w:rsidR="00553A9D" w:rsidRDefault="00553A9D" w:rsidP="00BD2A0B">
    <w:pPr>
      <w:pStyle w:val="a3"/>
      <w:ind w:right="360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77FA8" w:rsidRPr="00377FA8">
      <w:rPr>
        <w:noProof/>
        <w:lang w:val="zh-CN"/>
      </w:rPr>
      <w:t>1</w:t>
    </w:r>
    <w:r>
      <w:rPr>
        <w:noProof/>
        <w:lang w:val="zh-CN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页，共</w:t>
    </w:r>
    <w:r>
      <w:rPr>
        <w:rFonts w:hint="eastAsia"/>
      </w:rPr>
      <w:t xml:space="preserve"> 8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D7563" w14:textId="77777777" w:rsidR="003E3630" w:rsidRDefault="003E3630" w:rsidP="00A55CD7">
      <w:r>
        <w:separator/>
      </w:r>
    </w:p>
  </w:footnote>
  <w:footnote w:type="continuationSeparator" w:id="0">
    <w:p w14:paraId="74C34CF0" w14:textId="77777777" w:rsidR="003E3630" w:rsidRDefault="003E3630" w:rsidP="00A55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4A8E"/>
    <w:multiLevelType w:val="hybridMultilevel"/>
    <w:tmpl w:val="1952BA5E"/>
    <w:lvl w:ilvl="0" w:tplc="B9489CF0">
      <w:start w:val="1"/>
      <w:numFmt w:val="decimal"/>
      <w:lvlText w:val="%1、"/>
      <w:lvlJc w:val="left"/>
      <w:pPr>
        <w:ind w:left="360" w:hanging="360"/>
      </w:pPr>
      <w:rPr>
        <w:rFonts w:ascii="TimesNewRomanPS-BoldMT" w:hAnsi="TimesNewRomanPS-BoldMT" w:cs="TimesNewRomanPS-BoldMT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C3995"/>
    <w:multiLevelType w:val="hybridMultilevel"/>
    <w:tmpl w:val="5A6C6088"/>
    <w:lvl w:ilvl="0" w:tplc="5D9A3D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AD2DB7"/>
    <w:multiLevelType w:val="hybridMultilevel"/>
    <w:tmpl w:val="0FF82078"/>
    <w:lvl w:ilvl="0" w:tplc="0FAED968">
      <w:start w:val="1"/>
      <w:numFmt w:val="decimal"/>
      <w:lvlText w:val="（%1）"/>
      <w:lvlJc w:val="left"/>
      <w:pPr>
        <w:ind w:left="151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3" w15:restartNumberingAfterBreak="0">
    <w:nsid w:val="106521DD"/>
    <w:multiLevelType w:val="hybridMultilevel"/>
    <w:tmpl w:val="894EE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ED5975"/>
    <w:multiLevelType w:val="hybridMultilevel"/>
    <w:tmpl w:val="46C20D28"/>
    <w:lvl w:ilvl="0" w:tplc="A754E3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1063CE"/>
    <w:multiLevelType w:val="hybridMultilevel"/>
    <w:tmpl w:val="61EE3C28"/>
    <w:lvl w:ilvl="0" w:tplc="4A865DB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AE59BD"/>
    <w:multiLevelType w:val="hybridMultilevel"/>
    <w:tmpl w:val="01D25148"/>
    <w:lvl w:ilvl="0" w:tplc="A05C7C48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C7178E"/>
    <w:multiLevelType w:val="hybridMultilevel"/>
    <w:tmpl w:val="A30A3D48"/>
    <w:lvl w:ilvl="0" w:tplc="F56AAABC">
      <w:start w:val="1"/>
      <w:numFmt w:val="decimal"/>
      <w:lvlText w:val="%1）"/>
      <w:lvlJc w:val="left"/>
      <w:pPr>
        <w:ind w:left="1150" w:hanging="7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16011C1"/>
    <w:multiLevelType w:val="hybridMultilevel"/>
    <w:tmpl w:val="6724379E"/>
    <w:lvl w:ilvl="0" w:tplc="310E62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183003"/>
    <w:multiLevelType w:val="hybridMultilevel"/>
    <w:tmpl w:val="405EB3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7C7655"/>
    <w:multiLevelType w:val="hybridMultilevel"/>
    <w:tmpl w:val="32789B60"/>
    <w:lvl w:ilvl="0" w:tplc="2618C360">
      <w:start w:val="1"/>
      <w:numFmt w:val="decimal"/>
      <w:lvlText w:val="(%1)"/>
      <w:lvlJc w:val="left"/>
      <w:pPr>
        <w:ind w:left="988" w:hanging="420"/>
      </w:pPr>
      <w:rPr>
        <w:rFonts w:hint="eastAsia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1" w15:restartNumberingAfterBreak="0">
    <w:nsid w:val="2D03184E"/>
    <w:multiLevelType w:val="hybridMultilevel"/>
    <w:tmpl w:val="C68CA582"/>
    <w:lvl w:ilvl="0" w:tplc="2558F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FA1ABC"/>
    <w:multiLevelType w:val="hybridMultilevel"/>
    <w:tmpl w:val="8E1EBE1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5A736A"/>
    <w:multiLevelType w:val="hybridMultilevel"/>
    <w:tmpl w:val="7A2A040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0844B6"/>
    <w:multiLevelType w:val="hybridMultilevel"/>
    <w:tmpl w:val="2AE4D62C"/>
    <w:lvl w:ilvl="0" w:tplc="48E845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3F02CB"/>
    <w:multiLevelType w:val="hybridMultilevel"/>
    <w:tmpl w:val="8632BCE0"/>
    <w:lvl w:ilvl="0" w:tplc="EFCAD6D8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A3AA3238">
      <w:start w:val="1"/>
      <w:numFmt w:val="upperLetter"/>
      <w:lvlText w:val="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D2267DE0">
      <w:start w:val="1"/>
      <w:numFmt w:val="decimal"/>
      <w:lvlText w:val="(%3)"/>
      <w:lvlJc w:val="left"/>
      <w:pPr>
        <w:tabs>
          <w:tab w:val="num" w:pos="1620"/>
        </w:tabs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5E26116"/>
    <w:multiLevelType w:val="hybridMultilevel"/>
    <w:tmpl w:val="49EA2B58"/>
    <w:lvl w:ilvl="0" w:tplc="FFCA93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D86E56"/>
    <w:multiLevelType w:val="hybridMultilevel"/>
    <w:tmpl w:val="2A4C0A64"/>
    <w:lvl w:ilvl="0" w:tplc="2C60E2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AFE6FCC"/>
    <w:multiLevelType w:val="hybridMultilevel"/>
    <w:tmpl w:val="5E72A424"/>
    <w:lvl w:ilvl="0" w:tplc="48CC0C1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C346500"/>
    <w:multiLevelType w:val="hybridMultilevel"/>
    <w:tmpl w:val="D826DB30"/>
    <w:lvl w:ilvl="0" w:tplc="48CC0C1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D454462"/>
    <w:multiLevelType w:val="hybridMultilevel"/>
    <w:tmpl w:val="260026BA"/>
    <w:lvl w:ilvl="0" w:tplc="2C60E22E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CD2C93"/>
    <w:multiLevelType w:val="hybridMultilevel"/>
    <w:tmpl w:val="C7665196"/>
    <w:lvl w:ilvl="0" w:tplc="C51073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E1E2877"/>
    <w:multiLevelType w:val="hybridMultilevel"/>
    <w:tmpl w:val="389AD658"/>
    <w:lvl w:ilvl="0" w:tplc="CE3A10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6C32F0E"/>
    <w:multiLevelType w:val="hybridMultilevel"/>
    <w:tmpl w:val="B334826C"/>
    <w:lvl w:ilvl="0" w:tplc="F71E0546">
      <w:start w:val="4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5F742A74"/>
    <w:multiLevelType w:val="hybridMultilevel"/>
    <w:tmpl w:val="CD7A63FE"/>
    <w:lvl w:ilvl="0" w:tplc="965A842E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AD20EE"/>
    <w:multiLevelType w:val="hybridMultilevel"/>
    <w:tmpl w:val="02AE15B2"/>
    <w:lvl w:ilvl="0" w:tplc="48CC0C1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A263DE"/>
    <w:multiLevelType w:val="hybridMultilevel"/>
    <w:tmpl w:val="9DAEB940"/>
    <w:lvl w:ilvl="0" w:tplc="B5BA14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B2827B1"/>
    <w:multiLevelType w:val="hybridMultilevel"/>
    <w:tmpl w:val="86D28608"/>
    <w:lvl w:ilvl="0" w:tplc="9C3649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071010F"/>
    <w:multiLevelType w:val="hybridMultilevel"/>
    <w:tmpl w:val="F37C952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27553A8"/>
    <w:multiLevelType w:val="hybridMultilevel"/>
    <w:tmpl w:val="B92095C2"/>
    <w:lvl w:ilvl="0" w:tplc="A0648BCA">
      <w:start w:val="1"/>
      <w:numFmt w:val="japaneseCounting"/>
      <w:lvlText w:val="%1、"/>
      <w:lvlJc w:val="left"/>
      <w:pPr>
        <w:ind w:left="360" w:hanging="360"/>
      </w:pPr>
      <w:rPr>
        <w:rFonts w:ascii="Times New Roman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54C2BD3"/>
    <w:multiLevelType w:val="hybridMultilevel"/>
    <w:tmpl w:val="C384536E"/>
    <w:lvl w:ilvl="0" w:tplc="6F74569A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617151D"/>
    <w:multiLevelType w:val="hybridMultilevel"/>
    <w:tmpl w:val="D8EA4AA6"/>
    <w:lvl w:ilvl="0" w:tplc="4A865DB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6DC33BF"/>
    <w:multiLevelType w:val="hybridMultilevel"/>
    <w:tmpl w:val="C836438E"/>
    <w:lvl w:ilvl="0" w:tplc="1DBCF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542EA1"/>
    <w:multiLevelType w:val="hybridMultilevel"/>
    <w:tmpl w:val="19BE0598"/>
    <w:lvl w:ilvl="0" w:tplc="EFCAD6D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9DA489C">
      <w:start w:val="1"/>
      <w:numFmt w:val="lowerLetter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819223B"/>
    <w:multiLevelType w:val="hybridMultilevel"/>
    <w:tmpl w:val="A7B207FC"/>
    <w:lvl w:ilvl="0" w:tplc="7F566B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8314FC3"/>
    <w:multiLevelType w:val="hybridMultilevel"/>
    <w:tmpl w:val="40B0ED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9D735D"/>
    <w:multiLevelType w:val="hybridMultilevel"/>
    <w:tmpl w:val="FCBC4D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2"/>
  </w:num>
  <w:num w:numId="3">
    <w:abstractNumId w:val="20"/>
  </w:num>
  <w:num w:numId="4">
    <w:abstractNumId w:val="17"/>
  </w:num>
  <w:num w:numId="5">
    <w:abstractNumId w:val="26"/>
  </w:num>
  <w:num w:numId="6">
    <w:abstractNumId w:val="8"/>
  </w:num>
  <w:num w:numId="7">
    <w:abstractNumId w:val="31"/>
  </w:num>
  <w:num w:numId="8">
    <w:abstractNumId w:val="30"/>
  </w:num>
  <w:num w:numId="9">
    <w:abstractNumId w:val="33"/>
  </w:num>
  <w:num w:numId="10">
    <w:abstractNumId w:val="15"/>
  </w:num>
  <w:num w:numId="11">
    <w:abstractNumId w:val="5"/>
  </w:num>
  <w:num w:numId="12">
    <w:abstractNumId w:val="3"/>
  </w:num>
  <w:num w:numId="13">
    <w:abstractNumId w:val="36"/>
  </w:num>
  <w:num w:numId="14">
    <w:abstractNumId w:val="21"/>
  </w:num>
  <w:num w:numId="15">
    <w:abstractNumId w:val="7"/>
  </w:num>
  <w:num w:numId="16">
    <w:abstractNumId w:val="35"/>
  </w:num>
  <w:num w:numId="17">
    <w:abstractNumId w:val="29"/>
  </w:num>
  <w:num w:numId="18">
    <w:abstractNumId w:val="13"/>
  </w:num>
  <w:num w:numId="19">
    <w:abstractNumId w:val="9"/>
  </w:num>
  <w:num w:numId="20">
    <w:abstractNumId w:val="32"/>
  </w:num>
  <w:num w:numId="21">
    <w:abstractNumId w:val="18"/>
  </w:num>
  <w:num w:numId="22">
    <w:abstractNumId w:val="11"/>
  </w:num>
  <w:num w:numId="23">
    <w:abstractNumId w:val="19"/>
  </w:num>
  <w:num w:numId="24">
    <w:abstractNumId w:val="0"/>
  </w:num>
  <w:num w:numId="25">
    <w:abstractNumId w:val="25"/>
  </w:num>
  <w:num w:numId="26">
    <w:abstractNumId w:val="28"/>
  </w:num>
  <w:num w:numId="27">
    <w:abstractNumId w:val="34"/>
  </w:num>
  <w:num w:numId="28">
    <w:abstractNumId w:val="24"/>
  </w:num>
  <w:num w:numId="29">
    <w:abstractNumId w:val="12"/>
  </w:num>
  <w:num w:numId="30">
    <w:abstractNumId w:val="4"/>
  </w:num>
  <w:num w:numId="31">
    <w:abstractNumId w:val="14"/>
  </w:num>
  <w:num w:numId="32">
    <w:abstractNumId w:val="16"/>
  </w:num>
  <w:num w:numId="33">
    <w:abstractNumId w:val="6"/>
  </w:num>
  <w:num w:numId="34">
    <w:abstractNumId w:val="10"/>
  </w:num>
  <w:num w:numId="35">
    <w:abstractNumId w:val="2"/>
  </w:num>
  <w:num w:numId="36">
    <w:abstractNumId w:val="27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432"/>
    <w:rsid w:val="00004F37"/>
    <w:rsid w:val="000054DF"/>
    <w:rsid w:val="0001501D"/>
    <w:rsid w:val="00034035"/>
    <w:rsid w:val="000408AA"/>
    <w:rsid w:val="000435C6"/>
    <w:rsid w:val="0005012B"/>
    <w:rsid w:val="00053D76"/>
    <w:rsid w:val="00074B77"/>
    <w:rsid w:val="00087224"/>
    <w:rsid w:val="000A06A9"/>
    <w:rsid w:val="000A6135"/>
    <w:rsid w:val="000A7F69"/>
    <w:rsid w:val="000B5484"/>
    <w:rsid w:val="000C187C"/>
    <w:rsid w:val="000D2BEA"/>
    <w:rsid w:val="000D3C4D"/>
    <w:rsid w:val="000E0947"/>
    <w:rsid w:val="000E1F30"/>
    <w:rsid w:val="000E28B8"/>
    <w:rsid w:val="000E3E85"/>
    <w:rsid w:val="000F1818"/>
    <w:rsid w:val="000F3649"/>
    <w:rsid w:val="000F5AFB"/>
    <w:rsid w:val="001064D4"/>
    <w:rsid w:val="00106602"/>
    <w:rsid w:val="001154B9"/>
    <w:rsid w:val="00126195"/>
    <w:rsid w:val="00137026"/>
    <w:rsid w:val="00141F67"/>
    <w:rsid w:val="001432A0"/>
    <w:rsid w:val="00152F27"/>
    <w:rsid w:val="00157B33"/>
    <w:rsid w:val="00166DE1"/>
    <w:rsid w:val="00174425"/>
    <w:rsid w:val="00185504"/>
    <w:rsid w:val="00186512"/>
    <w:rsid w:val="00191E5A"/>
    <w:rsid w:val="00193FFE"/>
    <w:rsid w:val="0019659F"/>
    <w:rsid w:val="001B0CF5"/>
    <w:rsid w:val="001B47A0"/>
    <w:rsid w:val="001B748C"/>
    <w:rsid w:val="001D229A"/>
    <w:rsid w:val="001D3B9D"/>
    <w:rsid w:val="002036C1"/>
    <w:rsid w:val="002078A9"/>
    <w:rsid w:val="00215167"/>
    <w:rsid w:val="002271E0"/>
    <w:rsid w:val="002513CB"/>
    <w:rsid w:val="00260919"/>
    <w:rsid w:val="00260BEF"/>
    <w:rsid w:val="002719D3"/>
    <w:rsid w:val="00293712"/>
    <w:rsid w:val="002A2A8D"/>
    <w:rsid w:val="002B73B8"/>
    <w:rsid w:val="002C3654"/>
    <w:rsid w:val="002D36F1"/>
    <w:rsid w:val="002F22D8"/>
    <w:rsid w:val="002F3C39"/>
    <w:rsid w:val="002F3ED9"/>
    <w:rsid w:val="002F7BFA"/>
    <w:rsid w:val="002F7F06"/>
    <w:rsid w:val="00306AE0"/>
    <w:rsid w:val="0031393B"/>
    <w:rsid w:val="00320EB6"/>
    <w:rsid w:val="0033150F"/>
    <w:rsid w:val="00331BE6"/>
    <w:rsid w:val="00343412"/>
    <w:rsid w:val="00347CC5"/>
    <w:rsid w:val="003514ED"/>
    <w:rsid w:val="003568A2"/>
    <w:rsid w:val="0036165E"/>
    <w:rsid w:val="00361AB7"/>
    <w:rsid w:val="00367852"/>
    <w:rsid w:val="0036794D"/>
    <w:rsid w:val="00372B3C"/>
    <w:rsid w:val="00377FA8"/>
    <w:rsid w:val="003919A4"/>
    <w:rsid w:val="00394773"/>
    <w:rsid w:val="003A1609"/>
    <w:rsid w:val="003A18B4"/>
    <w:rsid w:val="003B3778"/>
    <w:rsid w:val="003D74DE"/>
    <w:rsid w:val="003E3630"/>
    <w:rsid w:val="00402920"/>
    <w:rsid w:val="004058A0"/>
    <w:rsid w:val="004130CE"/>
    <w:rsid w:val="00436DF9"/>
    <w:rsid w:val="00437923"/>
    <w:rsid w:val="00440E88"/>
    <w:rsid w:val="004455A7"/>
    <w:rsid w:val="00446BC5"/>
    <w:rsid w:val="004519F0"/>
    <w:rsid w:val="0045550E"/>
    <w:rsid w:val="00461D11"/>
    <w:rsid w:val="004810A4"/>
    <w:rsid w:val="00486701"/>
    <w:rsid w:val="00490066"/>
    <w:rsid w:val="00496EDC"/>
    <w:rsid w:val="004A5190"/>
    <w:rsid w:val="004B271D"/>
    <w:rsid w:val="004D24C5"/>
    <w:rsid w:val="00502891"/>
    <w:rsid w:val="00507415"/>
    <w:rsid w:val="00513091"/>
    <w:rsid w:val="00515ECC"/>
    <w:rsid w:val="00521594"/>
    <w:rsid w:val="00536C24"/>
    <w:rsid w:val="005374C4"/>
    <w:rsid w:val="00537B8D"/>
    <w:rsid w:val="00541213"/>
    <w:rsid w:val="00542758"/>
    <w:rsid w:val="00551FAA"/>
    <w:rsid w:val="00553A9D"/>
    <w:rsid w:val="00557315"/>
    <w:rsid w:val="005618E5"/>
    <w:rsid w:val="0057196F"/>
    <w:rsid w:val="0057455F"/>
    <w:rsid w:val="005752C7"/>
    <w:rsid w:val="00576F20"/>
    <w:rsid w:val="00585C87"/>
    <w:rsid w:val="00586BF5"/>
    <w:rsid w:val="0059283C"/>
    <w:rsid w:val="005A2441"/>
    <w:rsid w:val="005A2AA7"/>
    <w:rsid w:val="005A342D"/>
    <w:rsid w:val="005B2876"/>
    <w:rsid w:val="005D0925"/>
    <w:rsid w:val="005D13DB"/>
    <w:rsid w:val="005D275C"/>
    <w:rsid w:val="005D4745"/>
    <w:rsid w:val="005E353A"/>
    <w:rsid w:val="00600753"/>
    <w:rsid w:val="006020B6"/>
    <w:rsid w:val="0060380C"/>
    <w:rsid w:val="00603C1D"/>
    <w:rsid w:val="00605A66"/>
    <w:rsid w:val="00606F78"/>
    <w:rsid w:val="00613EA9"/>
    <w:rsid w:val="0062403A"/>
    <w:rsid w:val="00631654"/>
    <w:rsid w:val="00641B94"/>
    <w:rsid w:val="0064300B"/>
    <w:rsid w:val="00647D2C"/>
    <w:rsid w:val="00654E1E"/>
    <w:rsid w:val="00654F37"/>
    <w:rsid w:val="0067407F"/>
    <w:rsid w:val="00675098"/>
    <w:rsid w:val="00687807"/>
    <w:rsid w:val="0069501F"/>
    <w:rsid w:val="006961DF"/>
    <w:rsid w:val="006A1D54"/>
    <w:rsid w:val="006A520A"/>
    <w:rsid w:val="006A56D3"/>
    <w:rsid w:val="006B42ED"/>
    <w:rsid w:val="006D14DD"/>
    <w:rsid w:val="006D2A8B"/>
    <w:rsid w:val="006D61C5"/>
    <w:rsid w:val="006E2199"/>
    <w:rsid w:val="00701FF8"/>
    <w:rsid w:val="00702539"/>
    <w:rsid w:val="00710DCA"/>
    <w:rsid w:val="00715B29"/>
    <w:rsid w:val="0071783C"/>
    <w:rsid w:val="00717A56"/>
    <w:rsid w:val="00731547"/>
    <w:rsid w:val="0075104E"/>
    <w:rsid w:val="00756143"/>
    <w:rsid w:val="00764B4F"/>
    <w:rsid w:val="0076706A"/>
    <w:rsid w:val="007677CE"/>
    <w:rsid w:val="00775A3B"/>
    <w:rsid w:val="00786471"/>
    <w:rsid w:val="007911D9"/>
    <w:rsid w:val="00791A00"/>
    <w:rsid w:val="007941AE"/>
    <w:rsid w:val="007A07CF"/>
    <w:rsid w:val="007A3025"/>
    <w:rsid w:val="007A392D"/>
    <w:rsid w:val="007D2647"/>
    <w:rsid w:val="007D3400"/>
    <w:rsid w:val="007E7BD0"/>
    <w:rsid w:val="007F1BE8"/>
    <w:rsid w:val="007F302E"/>
    <w:rsid w:val="007F4719"/>
    <w:rsid w:val="008055C2"/>
    <w:rsid w:val="0083420D"/>
    <w:rsid w:val="008357A3"/>
    <w:rsid w:val="00842EA2"/>
    <w:rsid w:val="00845D9C"/>
    <w:rsid w:val="00861432"/>
    <w:rsid w:val="008831E1"/>
    <w:rsid w:val="008916DC"/>
    <w:rsid w:val="00892264"/>
    <w:rsid w:val="008A2EDF"/>
    <w:rsid w:val="008B4F4F"/>
    <w:rsid w:val="008C2DCE"/>
    <w:rsid w:val="008C5CAA"/>
    <w:rsid w:val="008D6C75"/>
    <w:rsid w:val="008F0402"/>
    <w:rsid w:val="008F0A73"/>
    <w:rsid w:val="008F0B77"/>
    <w:rsid w:val="00900591"/>
    <w:rsid w:val="00900EFD"/>
    <w:rsid w:val="0092773B"/>
    <w:rsid w:val="009428AF"/>
    <w:rsid w:val="00944AAD"/>
    <w:rsid w:val="0094791F"/>
    <w:rsid w:val="0095164C"/>
    <w:rsid w:val="0095427B"/>
    <w:rsid w:val="00955AD5"/>
    <w:rsid w:val="009579F4"/>
    <w:rsid w:val="00963ED8"/>
    <w:rsid w:val="009668B6"/>
    <w:rsid w:val="00970608"/>
    <w:rsid w:val="009720A3"/>
    <w:rsid w:val="00975884"/>
    <w:rsid w:val="0097765A"/>
    <w:rsid w:val="00984645"/>
    <w:rsid w:val="00985C4B"/>
    <w:rsid w:val="009927C0"/>
    <w:rsid w:val="00993500"/>
    <w:rsid w:val="00993DA4"/>
    <w:rsid w:val="009A16BD"/>
    <w:rsid w:val="009A2CBA"/>
    <w:rsid w:val="009A4536"/>
    <w:rsid w:val="009B1ECE"/>
    <w:rsid w:val="009B4A4F"/>
    <w:rsid w:val="009B6BA5"/>
    <w:rsid w:val="009E2A0F"/>
    <w:rsid w:val="009F096F"/>
    <w:rsid w:val="009F6514"/>
    <w:rsid w:val="00A048FF"/>
    <w:rsid w:val="00A102CC"/>
    <w:rsid w:val="00A121F3"/>
    <w:rsid w:val="00A2560A"/>
    <w:rsid w:val="00A42B4D"/>
    <w:rsid w:val="00A444A7"/>
    <w:rsid w:val="00A55CD7"/>
    <w:rsid w:val="00A81B5F"/>
    <w:rsid w:val="00A93672"/>
    <w:rsid w:val="00AA7696"/>
    <w:rsid w:val="00AB109C"/>
    <w:rsid w:val="00AB66B7"/>
    <w:rsid w:val="00AB7747"/>
    <w:rsid w:val="00AD3CBB"/>
    <w:rsid w:val="00AE55E9"/>
    <w:rsid w:val="00AE7CB7"/>
    <w:rsid w:val="00AF74AE"/>
    <w:rsid w:val="00B06814"/>
    <w:rsid w:val="00B24179"/>
    <w:rsid w:val="00B33592"/>
    <w:rsid w:val="00B37E63"/>
    <w:rsid w:val="00B4671A"/>
    <w:rsid w:val="00B55CBA"/>
    <w:rsid w:val="00B56C3B"/>
    <w:rsid w:val="00B7303B"/>
    <w:rsid w:val="00B76556"/>
    <w:rsid w:val="00B85DE8"/>
    <w:rsid w:val="00B8615E"/>
    <w:rsid w:val="00B915FF"/>
    <w:rsid w:val="00BA147A"/>
    <w:rsid w:val="00BA75E9"/>
    <w:rsid w:val="00BB4F80"/>
    <w:rsid w:val="00BB74BF"/>
    <w:rsid w:val="00BC1649"/>
    <w:rsid w:val="00BC636B"/>
    <w:rsid w:val="00BC68A4"/>
    <w:rsid w:val="00BD2A0B"/>
    <w:rsid w:val="00BE5C63"/>
    <w:rsid w:val="00BE7E6D"/>
    <w:rsid w:val="00C03A4A"/>
    <w:rsid w:val="00C03FFA"/>
    <w:rsid w:val="00C04502"/>
    <w:rsid w:val="00C062F5"/>
    <w:rsid w:val="00C1482C"/>
    <w:rsid w:val="00C15E12"/>
    <w:rsid w:val="00C255C3"/>
    <w:rsid w:val="00C423BB"/>
    <w:rsid w:val="00C47D1F"/>
    <w:rsid w:val="00C52699"/>
    <w:rsid w:val="00C63E5D"/>
    <w:rsid w:val="00C67220"/>
    <w:rsid w:val="00C71A4A"/>
    <w:rsid w:val="00C72779"/>
    <w:rsid w:val="00C72B14"/>
    <w:rsid w:val="00C8540C"/>
    <w:rsid w:val="00C94079"/>
    <w:rsid w:val="00CB082F"/>
    <w:rsid w:val="00CB4DCF"/>
    <w:rsid w:val="00CB51A1"/>
    <w:rsid w:val="00CB763D"/>
    <w:rsid w:val="00CC37EE"/>
    <w:rsid w:val="00CC7DC2"/>
    <w:rsid w:val="00CE1DFE"/>
    <w:rsid w:val="00CE1E87"/>
    <w:rsid w:val="00CE40B1"/>
    <w:rsid w:val="00CF05A8"/>
    <w:rsid w:val="00D000FC"/>
    <w:rsid w:val="00D00640"/>
    <w:rsid w:val="00D03ECE"/>
    <w:rsid w:val="00D1323A"/>
    <w:rsid w:val="00D13522"/>
    <w:rsid w:val="00D20998"/>
    <w:rsid w:val="00D52100"/>
    <w:rsid w:val="00D562ED"/>
    <w:rsid w:val="00D60561"/>
    <w:rsid w:val="00D61258"/>
    <w:rsid w:val="00D70686"/>
    <w:rsid w:val="00D717F8"/>
    <w:rsid w:val="00D72BC1"/>
    <w:rsid w:val="00D74EDA"/>
    <w:rsid w:val="00D82E55"/>
    <w:rsid w:val="00D87FA8"/>
    <w:rsid w:val="00D97D71"/>
    <w:rsid w:val="00DA1735"/>
    <w:rsid w:val="00DA1907"/>
    <w:rsid w:val="00DA4410"/>
    <w:rsid w:val="00DB2900"/>
    <w:rsid w:val="00DB4895"/>
    <w:rsid w:val="00DD755A"/>
    <w:rsid w:val="00DF2A9E"/>
    <w:rsid w:val="00E02BD4"/>
    <w:rsid w:val="00E10E5D"/>
    <w:rsid w:val="00E12E15"/>
    <w:rsid w:val="00E2396D"/>
    <w:rsid w:val="00E314B7"/>
    <w:rsid w:val="00E535DD"/>
    <w:rsid w:val="00EA291B"/>
    <w:rsid w:val="00EB2539"/>
    <w:rsid w:val="00EB4AF2"/>
    <w:rsid w:val="00ED2445"/>
    <w:rsid w:val="00ED3816"/>
    <w:rsid w:val="00ED3C04"/>
    <w:rsid w:val="00ED62A8"/>
    <w:rsid w:val="00EE0826"/>
    <w:rsid w:val="00EF5CFB"/>
    <w:rsid w:val="00F01878"/>
    <w:rsid w:val="00F04BA2"/>
    <w:rsid w:val="00F334CC"/>
    <w:rsid w:val="00F338E6"/>
    <w:rsid w:val="00F361D7"/>
    <w:rsid w:val="00F5024B"/>
    <w:rsid w:val="00F51F4F"/>
    <w:rsid w:val="00F52FC5"/>
    <w:rsid w:val="00F60CF9"/>
    <w:rsid w:val="00F63600"/>
    <w:rsid w:val="00F64F6E"/>
    <w:rsid w:val="00F65B05"/>
    <w:rsid w:val="00FA373E"/>
    <w:rsid w:val="00FE7A9D"/>
    <w:rsid w:val="00FF0D77"/>
    <w:rsid w:val="00FF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98D2B"/>
  <w15:docId w15:val="{662D9838-94D1-44A2-910B-CC9DDD3B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1A1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2">
    <w:name w:val="heading 2"/>
    <w:basedOn w:val="a"/>
    <w:next w:val="a"/>
    <w:link w:val="20"/>
    <w:qFormat/>
    <w:rsid w:val="00440E88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B51A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link w:val="a3"/>
    <w:rsid w:val="00CB51A1"/>
    <w:rPr>
      <w:rFonts w:ascii="Times New Roman" w:eastAsia="宋体" w:hAnsi="Times New Roman" w:cs="Times New Roman"/>
      <w:sz w:val="18"/>
      <w:szCs w:val="20"/>
    </w:rPr>
  </w:style>
  <w:style w:type="character" w:styleId="a5">
    <w:name w:val="page number"/>
    <w:rsid w:val="00CB51A1"/>
  </w:style>
  <w:style w:type="table" w:styleId="a6">
    <w:name w:val="Table Grid"/>
    <w:basedOn w:val="a1"/>
    <w:uiPriority w:val="39"/>
    <w:rsid w:val="00CB51A1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B51A1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nhideWhenUsed/>
    <w:rsid w:val="00CB51A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CB51A1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CB51A1"/>
    <w:rPr>
      <w:rFonts w:ascii="Times New Roman" w:eastAsia="宋体" w:hAnsi="Times New Roman" w:cs="Times New Roman"/>
      <w:sz w:val="18"/>
      <w:szCs w:val="18"/>
    </w:rPr>
  </w:style>
  <w:style w:type="paragraph" w:styleId="ab">
    <w:name w:val="Plain Text"/>
    <w:basedOn w:val="a"/>
    <w:link w:val="ac"/>
    <w:rsid w:val="0060380C"/>
    <w:pPr>
      <w:widowControl/>
      <w:jc w:val="left"/>
    </w:pPr>
    <w:rPr>
      <w:rFonts w:ascii="Courier New" w:hAnsi="Courier New"/>
      <w:kern w:val="0"/>
      <w:sz w:val="20"/>
      <w:lang w:eastAsia="en-US"/>
    </w:rPr>
  </w:style>
  <w:style w:type="character" w:customStyle="1" w:styleId="ac">
    <w:name w:val="纯文本 字符"/>
    <w:link w:val="ab"/>
    <w:rsid w:val="0060380C"/>
    <w:rPr>
      <w:rFonts w:ascii="Courier New" w:hAnsi="Courier New"/>
      <w:lang w:eastAsia="en-US"/>
    </w:rPr>
  </w:style>
  <w:style w:type="paragraph" w:styleId="ad">
    <w:name w:val="header"/>
    <w:basedOn w:val="a"/>
    <w:link w:val="ae"/>
    <w:uiPriority w:val="99"/>
    <w:unhideWhenUsed/>
    <w:rsid w:val="00A55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link w:val="ad"/>
    <w:uiPriority w:val="99"/>
    <w:rsid w:val="00A55CD7"/>
    <w:rPr>
      <w:rFonts w:ascii="Times New Roman" w:hAnsi="Times New Roman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440E88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af">
    <w:basedOn w:val="a"/>
    <w:next w:val="a7"/>
    <w:uiPriority w:val="34"/>
    <w:qFormat/>
    <w:rsid w:val="00C03A4A"/>
    <w:pPr>
      <w:ind w:firstLineChars="200" w:firstLine="420"/>
    </w:pPr>
    <w:rPr>
      <w:szCs w:val="24"/>
    </w:rPr>
  </w:style>
  <w:style w:type="character" w:styleId="af0">
    <w:name w:val="Placeholder Text"/>
    <w:basedOn w:val="a0"/>
    <w:uiPriority w:val="99"/>
    <w:semiHidden/>
    <w:rsid w:val="001865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2014&#35762;&#25480;&#35838;&#31243;\Courseware-2015\&#35745;&#31639;&#26426;&#32593;&#32476;&#35797;&#21367;-2015-fall-A-20151230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计算机网络试卷-2015-fall-A-20151230.dot</Template>
  <TotalTime>6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xu jingdong</cp:lastModifiedBy>
  <cp:revision>5</cp:revision>
  <cp:lastPrinted>2020-01-10T02:35:00Z</cp:lastPrinted>
  <dcterms:created xsi:type="dcterms:W3CDTF">2022-01-04T04:30:00Z</dcterms:created>
  <dcterms:modified xsi:type="dcterms:W3CDTF">2022-01-04T04:36:00Z</dcterms:modified>
</cp:coreProperties>
</file>